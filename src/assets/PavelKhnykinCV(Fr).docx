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Layout w:type="fixed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6946"/>
        <w:gridCol w:w="4536"/>
      </w:tblGrid>
      <w:tr w:rsidR="00352EC4" w:rsidRPr="00116BB2" w14:paraId="5EF0E934" w14:textId="77777777" w:rsidTr="004523F3">
        <w:trPr>
          <w:trHeight w:val="774"/>
        </w:trPr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271E1021" w14:textId="30F30514" w:rsidR="00024EE2" w:rsidRPr="00FC7D64" w:rsidRDefault="00116BB2" w:rsidP="004523F3">
            <w:pPr>
              <w:contextualSpacing/>
              <w:jc w:val="center"/>
              <w:rPr>
                <w:rFonts w:ascii="Avenir Next Regular" w:hAnsi="Avenir Next Regular"/>
                <w:i/>
                <w:lang w:val="fr-CA"/>
              </w:rPr>
            </w:pPr>
            <w:bookmarkStart w:id="0" w:name="_Hlk55225674"/>
            <w:r>
              <w:rPr>
                <w:rFonts w:ascii="Calibri" w:hAnsi="Calibri"/>
                <w:color w:val="31849B" w:themeColor="accent5" w:themeShade="BF"/>
                <w:sz w:val="48"/>
                <w:szCs w:val="52"/>
                <w:lang w:val="fr-CA"/>
              </w:rPr>
              <w:t xml:space="preserve">Pavel </w:t>
            </w:r>
            <w:proofErr w:type="spellStart"/>
            <w:r>
              <w:rPr>
                <w:rFonts w:ascii="Calibri" w:hAnsi="Calibri"/>
                <w:color w:val="31849B" w:themeColor="accent5" w:themeShade="BF"/>
                <w:sz w:val="48"/>
                <w:szCs w:val="52"/>
                <w:lang w:val="fr-CA"/>
              </w:rPr>
              <w:t>Khnykin</w:t>
            </w:r>
            <w:proofErr w:type="spellEnd"/>
            <w:r w:rsidR="004523F3">
              <w:rPr>
                <w:rFonts w:ascii="Calibri" w:hAnsi="Calibri"/>
                <w:color w:val="31849B" w:themeColor="accent5" w:themeShade="BF"/>
                <w:sz w:val="48"/>
                <w:szCs w:val="52"/>
                <w:lang w:val="fr-CA"/>
              </w:rPr>
              <w:t xml:space="preserve"> </w:t>
            </w:r>
            <w:r w:rsidR="004523F3">
              <w:rPr>
                <w:rFonts w:ascii="Calibri" w:hAnsi="Calibri"/>
                <w:color w:val="31849B" w:themeColor="accent5" w:themeShade="BF"/>
                <w:sz w:val="48"/>
                <w:szCs w:val="52"/>
                <w:lang w:val="fr-CA"/>
              </w:rPr>
              <w:br/>
            </w:r>
          </w:p>
          <w:p w14:paraId="475D8174" w14:textId="77777777" w:rsidR="00974019" w:rsidRPr="00D91C00" w:rsidRDefault="004523F3" w:rsidP="00024EE2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rPr>
                <w:rFonts w:ascii="Avenir Next Regular" w:hAnsi="Avenir Next Regular"/>
                <w:sz w:val="8"/>
                <w:lang w:val="fr-CA"/>
              </w:rPr>
            </w:pPr>
            <w:r w:rsidRPr="00024EE2">
              <w:rPr>
                <w:rFonts w:ascii="Calibri" w:hAnsi="Calibri" w:cs="Helvetica Neue"/>
                <w:b/>
                <w:noProof/>
                <w:sz w:val="22"/>
                <w:szCs w:val="27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032E1E02" wp14:editId="1B41DB1E">
                      <wp:simplePos x="0" y="0"/>
                      <wp:positionH relativeFrom="column">
                        <wp:posOffset>-173672</wp:posOffset>
                      </wp:positionH>
                      <wp:positionV relativeFrom="paragraph">
                        <wp:posOffset>136843</wp:posOffset>
                      </wp:positionV>
                      <wp:extent cx="7382510" cy="27305"/>
                      <wp:effectExtent l="0" t="0" r="27940" b="29845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82510" cy="2730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F15679B" id="Connecteur droit 5" o:spid="_x0000_s1026" style="position:absolute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10.8pt" to="567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" strokecolor="#31849b [2408]" strokeweight="1pt"/>
                  </w:pict>
                </mc:Fallback>
              </mc:AlternateConten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693C1335" w14:textId="3CD9E02E" w:rsidR="00ED5E94" w:rsidRDefault="00ED5E94" w:rsidP="000857BE">
            <w:pPr>
              <w:jc w:val="both"/>
              <w:rPr>
                <w:color w:val="31849B" w:themeColor="accent5" w:themeShade="BF"/>
                <w:sz w:val="28"/>
                <w:lang w:val="fr-CA"/>
              </w:rPr>
            </w:pPr>
            <w:r>
              <w:rPr>
                <w:rFonts w:ascii="Calibri" w:hAnsi="Calibri"/>
                <w:noProof/>
                <w:color w:val="31849B" w:themeColor="accent5" w:themeShade="BF"/>
                <w:sz w:val="48"/>
                <w:szCs w:val="52"/>
                <w:lang w:val="ru-RU" w:eastAsia="ru-RU"/>
              </w:rPr>
              <w:drawing>
                <wp:anchor distT="0" distB="0" distL="114300" distR="114300" simplePos="0" relativeHeight="251696640" behindDoc="0" locked="0" layoutInCell="1" allowOverlap="1" wp14:anchorId="487FBDB4" wp14:editId="679D8EE2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-66675</wp:posOffset>
                  </wp:positionV>
                  <wp:extent cx="300673" cy="300673"/>
                  <wp:effectExtent l="0" t="0" r="0" b="4445"/>
                  <wp:wrapNone/>
                  <wp:docPr id="39" name="Graphique 39" descr="Repè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73" cy="30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3D15">
              <w:rPr>
                <w:color w:val="31849B" w:themeColor="accent5" w:themeShade="BF"/>
                <w:sz w:val="28"/>
                <w:lang w:val="fr-CA"/>
              </w:rPr>
              <w:t xml:space="preserve">       </w:t>
            </w:r>
            <w:r w:rsidR="00116BB2">
              <w:rPr>
                <w:color w:val="31849B" w:themeColor="accent5" w:themeShade="BF"/>
                <w:sz w:val="28"/>
                <w:lang w:val="fr-CA"/>
              </w:rPr>
              <w:t>Châteauguay</w:t>
            </w:r>
            <w:r w:rsidRPr="00D442A5">
              <w:rPr>
                <w:color w:val="31849B" w:themeColor="accent5" w:themeShade="BF"/>
                <w:sz w:val="28"/>
                <w:lang w:val="fr-CA"/>
              </w:rPr>
              <w:t xml:space="preserve"> (Québec)</w:t>
            </w:r>
          </w:p>
          <w:p w14:paraId="40B9D0D0" w14:textId="45150856" w:rsidR="00DC20B6" w:rsidRPr="00D442A5" w:rsidRDefault="00DC20B6" w:rsidP="000857BE">
            <w:pPr>
              <w:jc w:val="both"/>
              <w:rPr>
                <w:color w:val="31849B" w:themeColor="accent5" w:themeShade="BF"/>
                <w:sz w:val="32"/>
                <w:lang w:val="fr-CA"/>
              </w:rPr>
            </w:pPr>
            <w:r w:rsidRPr="002425FF">
              <w:rPr>
                <w:rFonts w:ascii="Calibri" w:hAnsi="Calibri"/>
                <w:color w:val="31849B" w:themeColor="accent5" w:themeShade="BF"/>
                <w:sz w:val="28"/>
                <w:szCs w:val="22"/>
              </w:rPr>
              <w:sym w:font="Wingdings" w:char="F028"/>
            </w:r>
            <w:r w:rsidRPr="00860C58">
              <w:rPr>
                <w:rFonts w:ascii="Calibri" w:hAnsi="Calibri"/>
                <w:color w:val="000000" w:themeColor="text1"/>
                <w:sz w:val="28"/>
                <w:szCs w:val="22"/>
                <w:lang w:val="fr-CA"/>
              </w:rPr>
              <w:t xml:space="preserve"> </w:t>
            </w:r>
            <w:r>
              <w:rPr>
                <w:rFonts w:ascii="Calibri Light" w:hAnsi="Calibri Light" w:cs="Calibri Light"/>
                <w:color w:val="000000" w:themeColor="text1"/>
                <w:sz w:val="28"/>
                <w:szCs w:val="22"/>
                <w:lang w:val="fr-CA"/>
              </w:rPr>
              <w:t> </w:t>
            </w:r>
            <w:r w:rsidR="00116BB2">
              <w:rPr>
                <w:rFonts w:ascii="Calibri Light" w:hAnsi="Calibri Light" w:cs="Calibri Light"/>
                <w:color w:val="000000" w:themeColor="text1"/>
                <w:sz w:val="28"/>
                <w:szCs w:val="22"/>
                <w:lang w:val="fr-CA"/>
              </w:rPr>
              <w:t>514-578-4578</w:t>
            </w:r>
          </w:p>
          <w:p w14:paraId="338C9F5E" w14:textId="3362AAC2" w:rsidR="004D7491" w:rsidRDefault="000D5DB2" w:rsidP="000857BE">
            <w:pPr>
              <w:jc w:val="both"/>
              <w:rPr>
                <w:rStyle w:val="Hyperlink"/>
                <w:rFonts w:ascii="Calibri" w:hAnsi="Calibri"/>
                <w:sz w:val="28"/>
                <w:szCs w:val="22"/>
                <w:lang w:val="fr-CA"/>
              </w:rPr>
            </w:pPr>
            <w:r w:rsidRPr="002425FF">
              <w:rPr>
                <w:color w:val="31849B" w:themeColor="accent5" w:themeShade="BF"/>
                <w:sz w:val="32"/>
              </w:rPr>
              <w:sym w:font="Wingdings" w:char="F02A"/>
            </w:r>
            <w:r w:rsidRPr="00860C58">
              <w:rPr>
                <w:sz w:val="32"/>
                <w:lang w:val="fr-CA"/>
              </w:rPr>
              <w:t xml:space="preserve"> </w:t>
            </w:r>
            <w:hyperlink r:id="rId13" w:history="1">
              <w:r w:rsidR="00116BB2" w:rsidRPr="008F5F62">
                <w:rPr>
                  <w:rStyle w:val="Hyperlink"/>
                  <w:rFonts w:ascii="Calibri" w:hAnsi="Calibri"/>
                  <w:sz w:val="28"/>
                  <w:szCs w:val="22"/>
                  <w:lang w:val="fr-CA"/>
                </w:rPr>
                <w:t>khnykinp@gmail.com</w:t>
              </w:r>
            </w:hyperlink>
          </w:p>
          <w:p w14:paraId="34CAB0E4" w14:textId="39566155" w:rsidR="000D5DB2" w:rsidRPr="004442F4" w:rsidRDefault="000D5DB2" w:rsidP="000857BE">
            <w:pPr>
              <w:jc w:val="both"/>
              <w:rPr>
                <w:rFonts w:ascii="Calibri" w:hAnsi="Calibri"/>
                <w:color w:val="000000" w:themeColor="text1"/>
                <w:sz w:val="28"/>
                <w:szCs w:val="22"/>
                <w:lang w:val="fr-CA"/>
              </w:rPr>
            </w:pPr>
          </w:p>
        </w:tc>
      </w:tr>
      <w:tr w:rsidR="00352EC4" w:rsidRPr="00116BB2" w14:paraId="1032E2D5" w14:textId="77777777" w:rsidTr="004523F3">
        <w:trPr>
          <w:trHeight w:val="11824"/>
        </w:trPr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5B2F4994" w14:textId="77777777" w:rsidR="00DE2DF0" w:rsidRPr="00ED5E94" w:rsidRDefault="00DE2DF0" w:rsidP="00370360">
            <w:pPr>
              <w:ind w:left="-720"/>
              <w:rPr>
                <w:rFonts w:ascii="Calibri" w:hAnsi="Calibri"/>
                <w:b/>
                <w:color w:val="31849B"/>
                <w:sz w:val="6"/>
                <w:szCs w:val="28"/>
                <w:lang w:val="fr-CA"/>
              </w:rPr>
            </w:pPr>
          </w:p>
          <w:p w14:paraId="40269CDD" w14:textId="77777777" w:rsidR="00FA1C7F" w:rsidRDefault="00F73D15" w:rsidP="00ED5E94">
            <w:pPr>
              <w:ind w:left="-720"/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  <w:lang w:val="fr-CA"/>
              </w:rPr>
            </w:pPr>
            <w:r w:rsidRPr="00484B73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27F74E8" wp14:editId="0EB4A4FA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215265</wp:posOffset>
                      </wp:positionV>
                      <wp:extent cx="266700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4D7D51" id="Rectangle 17" o:spid="_x0000_s1026" style="position:absolute;margin-left:-36pt;margin-top:16.95pt;width:21pt;height:2.2pt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" fillcolor="#31849b [2408]" stroked="f">
                      <w10:wrap type="through"/>
                    </v:rect>
                  </w:pict>
                </mc:Fallback>
              </mc:AlternateContent>
            </w:r>
            <w:r w:rsidR="004523F3">
              <w:rPr>
                <w:rFonts w:ascii="Calibri" w:hAnsi="Calibri"/>
                <w:b/>
                <w:color w:val="31849B" w:themeColor="accent5" w:themeShade="BF"/>
                <w:sz w:val="28"/>
                <w:szCs w:val="28"/>
                <w:lang w:val="fr-CA"/>
              </w:rPr>
              <w:t>PROFIL</w:t>
            </w:r>
          </w:p>
          <w:p w14:paraId="123C23DA" w14:textId="6BCFCF9A" w:rsidR="004523F3" w:rsidRPr="009E5EEC" w:rsidRDefault="004523F3" w:rsidP="00AF6DD8">
            <w:pPr>
              <w:pStyle w:val="ListParagraph"/>
              <w:ind w:left="0"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</w:p>
          <w:p w14:paraId="10F1B64E" w14:textId="42079040" w:rsidR="000A715A" w:rsidRDefault="000A715A" w:rsidP="00977159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Admissible </w:t>
            </w:r>
            <w:r w:rsidR="005B794A">
              <w:rPr>
                <w:rFonts w:ascii="Calibri Light" w:hAnsi="Calibri Light"/>
                <w:sz w:val="22"/>
                <w:szCs w:val="21"/>
                <w:lang w:val="fr-CA"/>
              </w:rPr>
              <w:t xml:space="preserve">à des subventions salariales </w:t>
            </w:r>
            <w:r w:rsidR="00977159">
              <w:rPr>
                <w:rFonts w:ascii="Calibri Light" w:hAnsi="Calibri Light"/>
                <w:sz w:val="22"/>
                <w:szCs w:val="21"/>
                <w:lang w:val="fr-CA"/>
              </w:rPr>
              <w:t>(</w:t>
            </w:r>
            <w:r w:rsidR="00977159" w:rsidRPr="00977159">
              <w:rPr>
                <w:rFonts w:ascii="Calibri Light" w:hAnsi="Calibri Light"/>
                <w:sz w:val="22"/>
                <w:szCs w:val="21"/>
                <w:lang w:val="fr-CA"/>
              </w:rPr>
              <w:t>Emploi-Québec</w:t>
            </w:r>
            <w:r w:rsidR="00977159">
              <w:rPr>
                <w:rFonts w:ascii="Calibri Light" w:hAnsi="Calibri Light"/>
                <w:sz w:val="22"/>
                <w:szCs w:val="21"/>
                <w:lang w:val="fr-CA"/>
              </w:rPr>
              <w:t>)</w:t>
            </w:r>
          </w:p>
          <w:p w14:paraId="200A1475" w14:textId="3735CA3B" w:rsidR="002B7297" w:rsidRDefault="002B7297" w:rsidP="00CB0355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À la recherche d’un poste de développeur web, intégrateur web ou encore d’analyste en assurances qualité </w:t>
            </w:r>
          </w:p>
          <w:p w14:paraId="09960551" w14:textId="539F443F" w:rsidR="004523F3" w:rsidRPr="00CB0355" w:rsidRDefault="004523F3" w:rsidP="00CB0355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9E5EEC">
              <w:rPr>
                <w:rFonts w:ascii="Calibri Light" w:hAnsi="Calibri Light"/>
                <w:sz w:val="22"/>
                <w:szCs w:val="21"/>
                <w:lang w:val="fr-CA"/>
              </w:rPr>
              <w:t>Facilité d’apprentissage et grande rapidité d’exécutio</w:t>
            </w:r>
            <w:r w:rsidR="00CB0355">
              <w:rPr>
                <w:rFonts w:ascii="Calibri Light" w:hAnsi="Calibri Light"/>
                <w:sz w:val="22"/>
                <w:szCs w:val="21"/>
                <w:lang w:val="fr-CA"/>
              </w:rPr>
              <w:t>n</w:t>
            </w:r>
          </w:p>
          <w:p w14:paraId="26F294E7" w14:textId="7B4EBE6E" w:rsidR="004523F3" w:rsidRDefault="004523F3" w:rsidP="009E5E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9E5EEC">
              <w:rPr>
                <w:rFonts w:ascii="Calibri Light" w:hAnsi="Calibri Light"/>
                <w:sz w:val="22"/>
                <w:szCs w:val="21"/>
                <w:lang w:val="fr-CA"/>
              </w:rPr>
              <w:t xml:space="preserve">Reconnue comme étant polyvalent, </w:t>
            </w:r>
            <w:r w:rsidR="00C57E29">
              <w:rPr>
                <w:rFonts w:ascii="Calibri Light" w:hAnsi="Calibri Light"/>
                <w:sz w:val="22"/>
                <w:szCs w:val="21"/>
                <w:lang w:val="fr-CA"/>
              </w:rPr>
              <w:t xml:space="preserve">autonome </w:t>
            </w:r>
            <w:r w:rsidRPr="009E5EEC">
              <w:rPr>
                <w:rFonts w:ascii="Calibri Light" w:hAnsi="Calibri Light"/>
                <w:sz w:val="22"/>
                <w:szCs w:val="21"/>
                <w:lang w:val="fr-CA"/>
              </w:rPr>
              <w:t>et productif</w:t>
            </w:r>
          </w:p>
          <w:p w14:paraId="5D6AB5A6" w14:textId="422D8B11" w:rsidR="00195EBB" w:rsidRDefault="00195EBB" w:rsidP="009E5E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>Aptitude d’utiliser divers</w:t>
            </w:r>
            <w:r w:rsidR="00E961AF">
              <w:rPr>
                <w:rFonts w:ascii="Calibri Light" w:hAnsi="Calibri Light"/>
                <w:sz w:val="22"/>
                <w:szCs w:val="21"/>
                <w:lang w:val="fr-CA"/>
              </w:rPr>
              <w:t>es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 </w:t>
            </w:r>
            <w:r w:rsidR="00C57E29">
              <w:rPr>
                <w:rFonts w:ascii="Calibri Light" w:hAnsi="Calibri Light"/>
                <w:sz w:val="22"/>
                <w:szCs w:val="21"/>
                <w:lang w:val="fr-CA"/>
              </w:rPr>
              <w:t>programmation</w:t>
            </w:r>
            <w:r w:rsidR="00E961AF">
              <w:rPr>
                <w:rFonts w:ascii="Calibri Light" w:hAnsi="Calibri Light"/>
                <w:sz w:val="22"/>
                <w:szCs w:val="21"/>
                <w:lang w:val="fr-CA"/>
              </w:rPr>
              <w:t>s</w:t>
            </w:r>
            <w:r w:rsidR="00C57E29">
              <w:rPr>
                <w:rFonts w:ascii="Calibri Light" w:hAnsi="Calibri Light"/>
                <w:sz w:val="22"/>
                <w:szCs w:val="21"/>
                <w:lang w:val="fr-CA"/>
              </w:rPr>
              <w:t xml:space="preserve"> web</w:t>
            </w:r>
          </w:p>
          <w:p w14:paraId="6A2FE52D" w14:textId="458A2101" w:rsidR="0037679C" w:rsidRPr="000A715A" w:rsidRDefault="004C6D51" w:rsidP="000A715A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Capacité de prendre des </w:t>
            </w:r>
            <w:r w:rsidR="000A715A">
              <w:rPr>
                <w:rFonts w:ascii="Calibri Light" w:hAnsi="Calibri Light"/>
                <w:sz w:val="22"/>
                <w:szCs w:val="21"/>
                <w:lang w:val="fr-CA"/>
              </w:rPr>
              <w:t>initiatives</w:t>
            </w:r>
          </w:p>
          <w:p w14:paraId="43471F6F" w14:textId="77777777" w:rsidR="004523F3" w:rsidRDefault="004523F3" w:rsidP="00352EC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jc w:val="both"/>
              <w:rPr>
                <w:rFonts w:ascii="Calibri" w:hAnsi="Calibri"/>
                <w:b/>
                <w:color w:val="31849B" w:themeColor="accent5" w:themeShade="BF"/>
                <w:lang w:val="fr-CA"/>
              </w:rPr>
            </w:pPr>
          </w:p>
          <w:p w14:paraId="1A8DC409" w14:textId="77777777" w:rsidR="004523F3" w:rsidRDefault="004523F3" w:rsidP="00352EC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jc w:val="both"/>
              <w:rPr>
                <w:rFonts w:ascii="Calibri" w:hAnsi="Calibri"/>
                <w:b/>
                <w:color w:val="31849B" w:themeColor="accent5" w:themeShade="BF"/>
                <w:lang w:val="fr-CA"/>
              </w:rPr>
            </w:pPr>
          </w:p>
          <w:p w14:paraId="4BA65786" w14:textId="77777777" w:rsidR="004523F3" w:rsidRDefault="004523F3" w:rsidP="004523F3">
            <w:pPr>
              <w:spacing w:after="120"/>
              <w:ind w:left="-436" w:hanging="284"/>
              <w:rPr>
                <w:rFonts w:ascii="Calibri Light" w:hAnsi="Calibri Light"/>
                <w:sz w:val="21"/>
                <w:szCs w:val="21"/>
                <w:lang w:val="fr-CA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329C33E" wp14:editId="3433F2BF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224790</wp:posOffset>
                      </wp:positionV>
                      <wp:extent cx="267335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77162CD" id="Rectangle 4" o:spid="_x0000_s1026" style="position:absolute;margin-left:-36pt;margin-top:17.7pt;width:21.05pt;height:2.2p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" fillcolor="#31859c" stroked="f">
                      <w10:wrap type="through"/>
                    </v:rect>
                  </w:pict>
                </mc:Fallback>
              </mc:AlternateContent>
            </w:r>
            <w: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EXPÉRIENCE PROFESSIONNELLE</w:t>
            </w:r>
          </w:p>
          <w:p w14:paraId="477889BE" w14:textId="77777777" w:rsidR="004523F3" w:rsidRDefault="004523F3" w:rsidP="00352EC4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jc w:val="both"/>
              <w:rPr>
                <w:rFonts w:ascii="Calibri" w:hAnsi="Calibri"/>
                <w:b/>
                <w:color w:val="31849B" w:themeColor="accent5" w:themeShade="BF"/>
                <w:lang w:val="fr-CA"/>
              </w:rPr>
            </w:pPr>
          </w:p>
          <w:p w14:paraId="76492499" w14:textId="55384CB9" w:rsidR="005A422F" w:rsidRPr="005A422F" w:rsidRDefault="006454F9" w:rsidP="005A422F">
            <w:pPr>
              <w:tabs>
                <w:tab w:val="right" w:pos="9781"/>
              </w:tabs>
              <w:ind w:left="-436"/>
              <w:jc w:val="both"/>
              <w:rPr>
                <w:rFonts w:ascii="Gill Sans MT" w:hAnsi="Gill Sans MT" w:cs="Arial"/>
                <w:sz w:val="22"/>
                <w:lang w:val="fr-CA"/>
              </w:rPr>
            </w:pPr>
            <w:r w:rsidRPr="006454F9">
              <w:rPr>
                <w:rFonts w:ascii="Calibri Light" w:hAnsi="Calibri Light"/>
                <w:b/>
                <w:sz w:val="22"/>
                <w:szCs w:val="21"/>
                <w:lang w:val="fr-CA"/>
              </w:rPr>
              <w:t xml:space="preserve">Le développeur </w:t>
            </w:r>
            <w:r>
              <w:rPr>
                <w:rFonts w:ascii="Calibri Light" w:hAnsi="Calibri Light"/>
                <w:b/>
                <w:sz w:val="22"/>
                <w:szCs w:val="21"/>
                <w:lang w:val="fr-CA"/>
              </w:rPr>
              <w:t xml:space="preserve">Web </w:t>
            </w:r>
            <w:r w:rsidRPr="006454F9">
              <w:rPr>
                <w:rFonts w:ascii="Calibri Light" w:hAnsi="Calibri Light"/>
                <w:b/>
                <w:sz w:val="22"/>
                <w:szCs w:val="21"/>
                <w:lang w:val="fr-CA"/>
              </w:rPr>
              <w:t>freelance</w:t>
            </w:r>
            <w:r w:rsidR="005A422F" w:rsidRPr="005A422F">
              <w:rPr>
                <w:rFonts w:ascii="Gill Sans MT" w:hAnsi="Gill Sans MT" w:cs="Arial"/>
                <w:b/>
                <w:bCs/>
                <w:sz w:val="22"/>
                <w:lang w:val="fr-CA"/>
              </w:rPr>
              <w:tab/>
            </w:r>
            <w:r w:rsidR="005A422F" w:rsidRPr="005A422F">
              <w:rPr>
                <w:rFonts w:ascii="Gill Sans MT" w:hAnsi="Gill Sans MT" w:cs="Arial"/>
                <w:sz w:val="22"/>
                <w:lang w:val="fr-CA"/>
              </w:rPr>
              <w:t>20</w:t>
            </w:r>
            <w:r w:rsidR="00DF2C97">
              <w:rPr>
                <w:rFonts w:ascii="Gill Sans MT" w:hAnsi="Gill Sans MT" w:cs="Arial"/>
                <w:sz w:val="22"/>
                <w:lang w:val="fr-CA"/>
              </w:rPr>
              <w:t>22</w:t>
            </w:r>
          </w:p>
          <w:p w14:paraId="3F05C5F9" w14:textId="77777777" w:rsidR="001F4C98" w:rsidRPr="006D4D1E" w:rsidRDefault="001F4C98" w:rsidP="001F4C98">
            <w:pPr>
              <w:tabs>
                <w:tab w:val="left" w:pos="567"/>
                <w:tab w:val="right" w:pos="9360"/>
              </w:tabs>
              <w:ind w:left="-294" w:hanging="142"/>
              <w:jc w:val="both"/>
              <w:rPr>
                <w:rFonts w:ascii="Gill Sans MT" w:hAnsi="Gill Sans MT" w:cs="Arial"/>
                <w:sz w:val="18"/>
                <w:szCs w:val="18"/>
                <w:lang w:val="fr-CA"/>
              </w:rPr>
            </w:pPr>
          </w:p>
          <w:p w14:paraId="40DA7617" w14:textId="7A6BE71B" w:rsidR="000C5437" w:rsidRPr="000C5437" w:rsidRDefault="000C5437" w:rsidP="000C54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0C5437">
              <w:rPr>
                <w:rFonts w:ascii="Calibri Light" w:hAnsi="Calibri Light"/>
                <w:sz w:val="22"/>
                <w:szCs w:val="21"/>
                <w:lang w:val="fr-CA"/>
              </w:rPr>
              <w:t>Créer</w:t>
            </w:r>
            <w:r w:rsidRPr="000C5437">
              <w:rPr>
                <w:rFonts w:ascii="Calibri Light" w:hAnsi="Calibri Light"/>
                <w:sz w:val="22"/>
                <w:szCs w:val="21"/>
                <w:lang w:val="fr-CA"/>
              </w:rPr>
              <w:t xml:space="preserve"> et éditer des pages avec </w:t>
            </w:r>
            <w:proofErr w:type="gramStart"/>
            <w:r w:rsidRPr="000C5437">
              <w:rPr>
                <w:rFonts w:ascii="Calibri Light" w:hAnsi="Calibri Light"/>
                <w:sz w:val="22"/>
                <w:szCs w:val="21"/>
                <w:lang w:val="fr-CA"/>
              </w:rPr>
              <w:t>WordPress;</w:t>
            </w:r>
            <w:proofErr w:type="gramEnd"/>
          </w:p>
          <w:p w14:paraId="3E92D449" w14:textId="452C594E" w:rsidR="001F4C98" w:rsidRPr="000C5437" w:rsidRDefault="000C5437" w:rsidP="000C543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0C5437">
              <w:rPr>
                <w:rFonts w:ascii="Calibri Light" w:hAnsi="Calibri Light"/>
                <w:sz w:val="22"/>
                <w:szCs w:val="21"/>
                <w:lang w:val="fr-CA"/>
              </w:rPr>
              <w:t>Produire</w:t>
            </w:r>
            <w:r w:rsidRPr="000C5437">
              <w:rPr>
                <w:rFonts w:ascii="Calibri Light" w:hAnsi="Calibri Light"/>
                <w:sz w:val="22"/>
                <w:szCs w:val="21"/>
                <w:lang w:val="fr-CA"/>
              </w:rPr>
              <w:t xml:space="preserve"> du code HTML, CSS, JavaScript</w:t>
            </w:r>
            <w:r w:rsidR="001F4C98" w:rsidRPr="000C5437">
              <w:rPr>
                <w:rFonts w:ascii="Calibri Light" w:hAnsi="Calibri Light"/>
                <w:sz w:val="22"/>
                <w:szCs w:val="21"/>
                <w:lang w:val="fr-CA"/>
              </w:rPr>
              <w:t xml:space="preserve"> </w:t>
            </w:r>
          </w:p>
          <w:p w14:paraId="4F856B4C" w14:textId="77777777" w:rsidR="005A422F" w:rsidRPr="000C5437" w:rsidRDefault="005A422F" w:rsidP="005A422F">
            <w:pPr>
              <w:tabs>
                <w:tab w:val="left" w:pos="567"/>
                <w:tab w:val="right" w:pos="9360"/>
              </w:tabs>
              <w:ind w:left="-436" w:hanging="567"/>
              <w:jc w:val="both"/>
              <w:rPr>
                <w:rFonts w:ascii="Gill Sans MT" w:hAnsi="Gill Sans MT" w:cs="Arial"/>
                <w:sz w:val="22"/>
                <w:szCs w:val="22"/>
                <w:lang w:val="fr-CA"/>
              </w:rPr>
            </w:pPr>
          </w:p>
          <w:p w14:paraId="4C722943" w14:textId="77777777" w:rsidR="009E5EEC" w:rsidRPr="000C5437" w:rsidRDefault="009E5EEC" w:rsidP="005A422F">
            <w:pPr>
              <w:tabs>
                <w:tab w:val="left" w:pos="567"/>
                <w:tab w:val="right" w:pos="9360"/>
              </w:tabs>
              <w:ind w:left="-436" w:hanging="567"/>
              <w:jc w:val="both"/>
              <w:rPr>
                <w:rFonts w:ascii="Gill Sans MT" w:hAnsi="Gill Sans MT" w:cs="Arial"/>
                <w:sz w:val="22"/>
                <w:szCs w:val="22"/>
                <w:lang w:val="fr-CA"/>
              </w:rPr>
            </w:pPr>
          </w:p>
          <w:p w14:paraId="52A5C355" w14:textId="3B790AA7" w:rsidR="005A422F" w:rsidRPr="005A422F" w:rsidRDefault="007736D9" w:rsidP="005A422F">
            <w:pPr>
              <w:tabs>
                <w:tab w:val="right" w:pos="9781"/>
              </w:tabs>
              <w:ind w:left="131" w:hanging="567"/>
              <w:jc w:val="both"/>
              <w:rPr>
                <w:rFonts w:ascii="Gill Sans MT" w:hAnsi="Gill Sans MT" w:cs="Arial"/>
                <w:b/>
                <w:bCs/>
                <w:sz w:val="22"/>
                <w:lang w:val="fr-CA"/>
              </w:rPr>
            </w:pPr>
            <w:r>
              <w:rPr>
                <w:rFonts w:ascii="Gill Sans MT" w:hAnsi="Gill Sans MT" w:cs="Arial"/>
                <w:b/>
                <w:bCs/>
                <w:sz w:val="22"/>
                <w:lang w:val="fr-CA"/>
              </w:rPr>
              <w:t>Testeur</w:t>
            </w:r>
            <w:r w:rsidR="005A422F" w:rsidRPr="005A422F">
              <w:rPr>
                <w:rFonts w:ascii="Gill Sans MT" w:hAnsi="Gill Sans MT" w:cs="Arial"/>
                <w:b/>
                <w:bCs/>
                <w:sz w:val="22"/>
                <w:lang w:val="fr-CA"/>
              </w:rPr>
              <w:tab/>
            </w:r>
            <w:r w:rsidR="005A422F" w:rsidRPr="005A422F">
              <w:rPr>
                <w:rFonts w:ascii="Gill Sans MT" w:hAnsi="Gill Sans MT" w:cs="Arial"/>
                <w:bCs/>
                <w:sz w:val="22"/>
                <w:lang w:val="fr-CA"/>
              </w:rPr>
              <w:t>20</w:t>
            </w:r>
            <w:r>
              <w:rPr>
                <w:rFonts w:ascii="Gill Sans MT" w:hAnsi="Gill Sans MT" w:cs="Arial"/>
                <w:bCs/>
                <w:sz w:val="22"/>
                <w:lang w:val="fr-CA"/>
              </w:rPr>
              <w:t>21</w:t>
            </w:r>
          </w:p>
          <w:p w14:paraId="05643486" w14:textId="6C82DC53" w:rsidR="005A422F" w:rsidRDefault="007E3C83" w:rsidP="000C5437">
            <w:pPr>
              <w:tabs>
                <w:tab w:val="left" w:pos="567"/>
                <w:tab w:val="right" w:pos="9360"/>
              </w:tabs>
              <w:ind w:left="-294" w:hanging="142"/>
              <w:jc w:val="both"/>
              <w:rPr>
                <w:rFonts w:ascii="Gill Sans MT" w:hAnsi="Gill Sans MT" w:cs="Arial"/>
                <w:sz w:val="22"/>
                <w:lang w:val="fr-CA"/>
              </w:rPr>
            </w:pPr>
            <w:proofErr w:type="spellStart"/>
            <w:r w:rsidRPr="007E3C83">
              <w:rPr>
                <w:rFonts w:ascii="Gill Sans MT" w:hAnsi="Gill Sans MT" w:cs="Arial"/>
                <w:sz w:val="22"/>
                <w:lang w:val="fr-CA"/>
              </w:rPr>
              <w:t>GlobalStep</w:t>
            </w:r>
            <w:proofErr w:type="spellEnd"/>
            <w:r w:rsidRPr="007E3C83">
              <w:rPr>
                <w:rFonts w:ascii="Gill Sans MT" w:hAnsi="Gill Sans MT" w:cs="Arial"/>
                <w:sz w:val="22"/>
                <w:lang w:val="fr-CA"/>
              </w:rPr>
              <w:t xml:space="preserve"> Technologies </w:t>
            </w:r>
            <w:r w:rsidR="006454F9">
              <w:rPr>
                <w:rFonts w:ascii="Gill Sans MT" w:hAnsi="Gill Sans MT" w:cs="Arial"/>
                <w:sz w:val="22"/>
                <w:lang w:val="fr-CA"/>
              </w:rPr>
              <w:t xml:space="preserve">Montréal </w:t>
            </w:r>
            <w:r w:rsidRPr="007E3C83">
              <w:rPr>
                <w:rFonts w:ascii="Gill Sans MT" w:hAnsi="Gill Sans MT" w:cs="Arial"/>
                <w:sz w:val="22"/>
                <w:lang w:val="fr-CA"/>
              </w:rPr>
              <w:t>Inc.</w:t>
            </w:r>
            <w:r w:rsidR="006454F9">
              <w:rPr>
                <w:rFonts w:ascii="Gill Sans MT" w:hAnsi="Gill Sans MT" w:cs="Arial"/>
                <w:sz w:val="22"/>
                <w:lang w:val="fr-CA"/>
              </w:rPr>
              <w:t xml:space="preserve">, </w:t>
            </w:r>
            <w:r w:rsidR="006454F9" w:rsidRPr="007736D9">
              <w:rPr>
                <w:rFonts w:ascii="Gill Sans MT" w:hAnsi="Gill Sans MT" w:cs="Arial"/>
                <w:sz w:val="22"/>
                <w:lang w:val="fr-CA"/>
              </w:rPr>
              <w:t>(Québec)</w:t>
            </w:r>
          </w:p>
          <w:p w14:paraId="51125E16" w14:textId="77777777" w:rsidR="000C5437" w:rsidRPr="007736D9" w:rsidRDefault="000C5437" w:rsidP="000C5437">
            <w:pPr>
              <w:tabs>
                <w:tab w:val="left" w:pos="567"/>
                <w:tab w:val="right" w:pos="9360"/>
              </w:tabs>
              <w:ind w:left="-294" w:hanging="142"/>
              <w:jc w:val="both"/>
              <w:rPr>
                <w:rFonts w:ascii="Gill Sans MT" w:hAnsi="Gill Sans MT" w:cs="Arial"/>
                <w:sz w:val="14"/>
                <w:szCs w:val="14"/>
                <w:lang w:val="fr-CA"/>
              </w:rPr>
            </w:pPr>
          </w:p>
          <w:p w14:paraId="703FA9AE" w14:textId="539B6E21" w:rsidR="005A422F" w:rsidRPr="009E5EEC" w:rsidRDefault="005A422F" w:rsidP="009E5EE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9E5EEC">
              <w:rPr>
                <w:rFonts w:ascii="Calibri Light" w:hAnsi="Calibri Light"/>
                <w:sz w:val="22"/>
                <w:szCs w:val="21"/>
                <w:lang w:val="fr-CA"/>
              </w:rPr>
              <w:t>T</w:t>
            </w:r>
            <w:r w:rsidR="00A96644">
              <w:rPr>
                <w:rFonts w:ascii="Calibri Light" w:hAnsi="Calibri Light"/>
                <w:sz w:val="22"/>
                <w:szCs w:val="21"/>
                <w:lang w:val="fr-CA"/>
              </w:rPr>
              <w:t xml:space="preserve">ester les logiciels afin de détecter les </w:t>
            </w:r>
            <w:r w:rsidR="00493F39">
              <w:rPr>
                <w:rFonts w:ascii="Calibri Light" w:hAnsi="Calibri Light"/>
                <w:sz w:val="22"/>
                <w:szCs w:val="21"/>
                <w:lang w:val="fr-CA"/>
              </w:rPr>
              <w:t xml:space="preserve">bogues </w:t>
            </w:r>
          </w:p>
          <w:p w14:paraId="555D7078" w14:textId="634C49CA" w:rsidR="005A422F" w:rsidRPr="009E5EEC" w:rsidRDefault="00493F39" w:rsidP="009E5EE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Signaler les erreurs trouvées dans la base de données Jira </w:t>
            </w:r>
          </w:p>
          <w:p w14:paraId="7CB099F6" w14:textId="360E3795" w:rsidR="005A422F" w:rsidRPr="009E5EEC" w:rsidRDefault="00493F39" w:rsidP="009E5EE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Vérifier le contenu des applications ou des logiciels </w:t>
            </w:r>
          </w:p>
          <w:p w14:paraId="64096653" w14:textId="7CDBB3D8" w:rsidR="009E5EEC" w:rsidRPr="00A91FCC" w:rsidRDefault="00415251" w:rsidP="00A91FC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Suggérer des corrections </w:t>
            </w:r>
            <w:r w:rsidR="00A91FCC">
              <w:rPr>
                <w:rFonts w:ascii="Calibri Light" w:hAnsi="Calibri Light"/>
                <w:sz w:val="22"/>
                <w:szCs w:val="21"/>
                <w:lang w:val="fr-CA"/>
              </w:rPr>
              <w:t>et des améliorations</w:t>
            </w:r>
          </w:p>
          <w:p w14:paraId="57A76A6C" w14:textId="77777777" w:rsidR="009E5EEC" w:rsidRDefault="009E5EEC" w:rsidP="009E5EEC">
            <w:p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</w:p>
          <w:p w14:paraId="4CAA9D21" w14:textId="77777777" w:rsidR="009E5EEC" w:rsidRDefault="009E5EEC" w:rsidP="009E5EEC">
            <w:p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</w:p>
          <w:p w14:paraId="31A94BD7" w14:textId="77B59C80" w:rsidR="009E5EEC" w:rsidRDefault="006454F9" w:rsidP="009E5EEC">
            <w:pPr>
              <w:pStyle w:val="ListParagraph"/>
              <w:spacing w:line="276" w:lineRule="auto"/>
              <w:ind w:left="-294"/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</w:pPr>
            <w:r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>I</w:t>
            </w:r>
            <w:r w:rsidRPr="006454F9"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 xml:space="preserve">ntégrateur </w:t>
            </w:r>
            <w:r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>W</w:t>
            </w:r>
            <w:r w:rsidR="00F22E4B"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>eb</w:t>
            </w:r>
            <w:r w:rsidR="007A26F0" w:rsidRPr="007A26F0"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 xml:space="preserve"> </w:t>
            </w:r>
            <w:r w:rsidR="00F22E4B"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>j</w:t>
            </w:r>
            <w:r w:rsidR="007A26F0" w:rsidRPr="007A26F0">
              <w:rPr>
                <w:rFonts w:ascii="Gill Sans MT" w:hAnsi="Gill Sans MT"/>
                <w:b/>
                <w:bCs/>
                <w:sz w:val="22"/>
                <w:szCs w:val="21"/>
                <w:lang w:val="fr-CA"/>
              </w:rPr>
              <w:t xml:space="preserve">unior </w:t>
            </w:r>
          </w:p>
          <w:p w14:paraId="6D4EB8E5" w14:textId="76A408ED" w:rsidR="009A48EF" w:rsidRPr="00D01C19" w:rsidRDefault="006A0A33" w:rsidP="00D01C19">
            <w:pPr>
              <w:pStyle w:val="ListParagraph"/>
              <w:spacing w:line="276" w:lineRule="auto"/>
              <w:ind w:left="-294"/>
              <w:jc w:val="both"/>
              <w:rPr>
                <w:rFonts w:ascii="Gill Sans MT" w:hAnsi="Gill Sans MT"/>
                <w:sz w:val="22"/>
                <w:szCs w:val="21"/>
                <w:lang w:val="fr-CA"/>
              </w:rPr>
            </w:pPr>
            <w:r w:rsidRPr="006A0A33">
              <w:rPr>
                <w:rFonts w:ascii="Gill Sans MT" w:hAnsi="Gill Sans MT"/>
                <w:sz w:val="22"/>
                <w:szCs w:val="21"/>
                <w:lang w:val="fr-CA"/>
              </w:rPr>
              <w:t>Carte blanche Canada</w:t>
            </w:r>
            <w:r w:rsidR="006454F9">
              <w:rPr>
                <w:rFonts w:ascii="Gill Sans MT" w:hAnsi="Gill Sans MT"/>
                <w:sz w:val="22"/>
                <w:szCs w:val="21"/>
                <w:lang w:val="fr-CA"/>
              </w:rPr>
              <w:t xml:space="preserve">, </w:t>
            </w:r>
            <w:r w:rsidR="006454F9">
              <w:rPr>
                <w:rFonts w:ascii="Gill Sans MT" w:hAnsi="Gill Sans MT" w:cs="Arial"/>
                <w:sz w:val="22"/>
                <w:lang w:val="fr-CA"/>
              </w:rPr>
              <w:t>Québec</w:t>
            </w:r>
            <w:r w:rsidR="007E3C83">
              <w:rPr>
                <w:rFonts w:ascii="Gill Sans MT" w:hAnsi="Gill Sans MT"/>
                <w:sz w:val="22"/>
                <w:szCs w:val="21"/>
                <w:lang w:val="fr-CA"/>
              </w:rPr>
              <w:t xml:space="preserve">                            </w:t>
            </w:r>
            <w:r w:rsidR="009A48EF">
              <w:rPr>
                <w:rFonts w:ascii="Gill Sans MT" w:hAnsi="Gill Sans MT"/>
                <w:sz w:val="22"/>
                <w:szCs w:val="21"/>
                <w:lang w:val="fr-CA"/>
              </w:rPr>
              <w:t xml:space="preserve">                            </w:t>
            </w:r>
            <w:r>
              <w:rPr>
                <w:rFonts w:ascii="Gill Sans MT" w:hAnsi="Gill Sans MT"/>
                <w:sz w:val="22"/>
                <w:szCs w:val="21"/>
                <w:lang w:val="fr-CA"/>
              </w:rPr>
              <w:t>20</w:t>
            </w:r>
            <w:r w:rsidR="00D01C19">
              <w:rPr>
                <w:rFonts w:ascii="Gill Sans MT" w:hAnsi="Gill Sans MT"/>
                <w:sz w:val="22"/>
                <w:szCs w:val="21"/>
                <w:lang w:val="fr-CA"/>
              </w:rPr>
              <w:t>20</w:t>
            </w:r>
          </w:p>
          <w:p w14:paraId="018C2910" w14:textId="77777777" w:rsidR="00D01C19" w:rsidRPr="008235CA" w:rsidRDefault="00D01C19" w:rsidP="009E5EEC">
            <w:pPr>
              <w:spacing w:line="276" w:lineRule="auto"/>
              <w:rPr>
                <w:rFonts w:ascii="Calibri Light" w:hAnsi="Calibri Light"/>
                <w:sz w:val="18"/>
                <w:szCs w:val="18"/>
                <w:lang w:val="fr-CA"/>
              </w:rPr>
            </w:pPr>
          </w:p>
          <w:p w14:paraId="2FA3819E" w14:textId="524FA419" w:rsidR="00D01C19" w:rsidRDefault="00F573A1" w:rsidP="00D01C19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-11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>Améliore</w:t>
            </w:r>
            <w:r w:rsidR="00F22E4B">
              <w:rPr>
                <w:rFonts w:ascii="Calibri Light" w:hAnsi="Calibri Light"/>
                <w:sz w:val="22"/>
                <w:szCs w:val="21"/>
                <w:lang w:val="fr-CA"/>
              </w:rPr>
              <w:t>r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 le</w:t>
            </w:r>
            <w:r w:rsidR="00E031D4">
              <w:rPr>
                <w:rFonts w:ascii="Calibri Light" w:hAnsi="Calibri Light"/>
                <w:sz w:val="22"/>
                <w:szCs w:val="21"/>
                <w:lang w:val="fr-CA"/>
              </w:rPr>
              <w:t>s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 site</w:t>
            </w:r>
            <w:r w:rsidR="00E031D4">
              <w:rPr>
                <w:rFonts w:ascii="Calibri Light" w:hAnsi="Calibri Light"/>
                <w:sz w:val="22"/>
                <w:szCs w:val="21"/>
                <w:lang w:val="fr-CA"/>
              </w:rPr>
              <w:t>s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 web de la </w:t>
            </w:r>
            <w:r w:rsidR="007E3C83">
              <w:rPr>
                <w:rFonts w:ascii="Calibri Light" w:hAnsi="Calibri Light"/>
                <w:sz w:val="22"/>
                <w:szCs w:val="21"/>
                <w:lang w:val="fr-CA"/>
              </w:rPr>
              <w:t>Carte B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>lanche Canada et y ajout</w:t>
            </w:r>
            <w:r w:rsidR="00E961AF">
              <w:rPr>
                <w:rFonts w:ascii="Calibri Light" w:hAnsi="Calibri Light"/>
                <w:sz w:val="22"/>
                <w:szCs w:val="21"/>
                <w:lang w:val="fr-CA"/>
              </w:rPr>
              <w:t>a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nt des fonctions et méthodes diverses </w:t>
            </w:r>
          </w:p>
          <w:p w14:paraId="13A15165" w14:textId="77777777" w:rsidR="000C092C" w:rsidRDefault="00FB707D" w:rsidP="00975E2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-11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Analyse </w:t>
            </w:r>
            <w:r w:rsidR="000C092C">
              <w:rPr>
                <w:rFonts w:ascii="Calibri Light" w:hAnsi="Calibri Light"/>
                <w:sz w:val="22"/>
                <w:szCs w:val="21"/>
                <w:lang w:val="fr-CA"/>
              </w:rPr>
              <w:t>l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>es codes de programmatio</w:t>
            </w:r>
            <w:r w:rsidR="00975E25">
              <w:rPr>
                <w:rFonts w:ascii="Calibri Light" w:hAnsi="Calibri Light"/>
                <w:sz w:val="22"/>
                <w:szCs w:val="21"/>
                <w:lang w:val="fr-CA"/>
              </w:rPr>
              <w:t xml:space="preserve">n </w:t>
            </w:r>
          </w:p>
          <w:p w14:paraId="1A22A227" w14:textId="08421EB0" w:rsidR="00975E25" w:rsidRDefault="000C092C" w:rsidP="00975E25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-11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>É</w:t>
            </w:r>
            <w:r w:rsidR="00975E25">
              <w:rPr>
                <w:rFonts w:ascii="Calibri Light" w:hAnsi="Calibri Light"/>
                <w:sz w:val="22"/>
                <w:szCs w:val="21"/>
                <w:lang w:val="fr-CA"/>
              </w:rPr>
              <w:t>liminer les codes non utilis</w:t>
            </w:r>
            <w:r w:rsidR="00F22E4B">
              <w:rPr>
                <w:rFonts w:ascii="Calibri Light" w:hAnsi="Calibri Light"/>
                <w:sz w:val="22"/>
                <w:szCs w:val="21"/>
                <w:lang w:val="fr-CA"/>
              </w:rPr>
              <w:t>és</w:t>
            </w:r>
            <w:r w:rsidR="00975E25">
              <w:rPr>
                <w:rFonts w:ascii="Calibri Light" w:hAnsi="Calibri Light"/>
                <w:sz w:val="22"/>
                <w:szCs w:val="21"/>
                <w:lang w:val="fr-CA"/>
              </w:rPr>
              <w:t xml:space="preserve"> afin de faciliter l</w:t>
            </w:r>
            <w:r w:rsidR="007602E6">
              <w:rPr>
                <w:rFonts w:ascii="Calibri Light" w:hAnsi="Calibri Light"/>
                <w:sz w:val="22"/>
                <w:szCs w:val="21"/>
                <w:lang w:val="fr-CA"/>
              </w:rPr>
              <w:t xml:space="preserve">e temps d’utilisation </w:t>
            </w:r>
          </w:p>
          <w:p w14:paraId="46CF3E23" w14:textId="0B5D6CC6" w:rsidR="000C092C" w:rsidRPr="000C092C" w:rsidRDefault="000C092C" w:rsidP="000C092C">
            <w:pPr>
              <w:spacing w:line="276" w:lineRule="auto"/>
              <w:rPr>
                <w:rFonts w:ascii="Calibri Light" w:hAnsi="Calibri Light"/>
                <w:sz w:val="22"/>
                <w:szCs w:val="21"/>
                <w:lang w:val="fr-CA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178FA60D" w14:textId="77777777" w:rsidR="005C04F2" w:rsidRPr="00302C92" w:rsidRDefault="005C04F2" w:rsidP="005C04F2">
            <w:pPr>
              <w:rPr>
                <w:rFonts w:ascii="Calibri Light" w:hAnsi="Calibri Light"/>
                <w:sz w:val="21"/>
                <w:szCs w:val="21"/>
                <w:lang w:val="fr-CA"/>
              </w:rPr>
            </w:pPr>
            <w:r w:rsidRPr="00302C92"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LANGU</w:t>
            </w:r>
            <w:r w:rsidR="009644C1" w:rsidRPr="00302C92"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ES</w:t>
            </w:r>
          </w:p>
          <w:p w14:paraId="7CE1F252" w14:textId="45E69106" w:rsidR="005C04F2" w:rsidRPr="00302C92" w:rsidRDefault="005C04F2" w:rsidP="005C04F2">
            <w:pP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05F0C51A" wp14:editId="65FF4F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2537388" id="Rectangle 1" o:spid="_x0000_s1026" style="position:absolute;margin-left:0;margin-top:-.1pt;width:21.05pt;height:2.2p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" fillcolor="#31859c" stroked="f">
                      <w10:wrap type="through"/>
                    </v:rect>
                  </w:pict>
                </mc:Fallback>
              </mc:AlternateContent>
            </w:r>
          </w:p>
          <w:p w14:paraId="031A3D70" w14:textId="77777777" w:rsidR="005C04F2" w:rsidRDefault="004523F3" w:rsidP="005C04F2">
            <w:pPr>
              <w:rPr>
                <w:rFonts w:ascii="Calibri Light" w:hAnsi="Calibri Light"/>
                <w:sz w:val="21"/>
                <w:szCs w:val="21"/>
                <w:lang w:val="fr-CA"/>
              </w:rPr>
            </w:pPr>
            <w:r>
              <w:rPr>
                <w:rFonts w:ascii="Calibri Light" w:hAnsi="Calibri Light"/>
                <w:sz w:val="21"/>
                <w:szCs w:val="21"/>
                <w:lang w:val="fr-CA"/>
              </w:rPr>
              <w:t>Français</w:t>
            </w:r>
          </w:p>
          <w:p w14:paraId="20B398BA" w14:textId="69540B88" w:rsidR="004523F3" w:rsidRDefault="004523F3" w:rsidP="005C04F2">
            <w:pPr>
              <w:rPr>
                <w:rFonts w:ascii="Calibri Light" w:hAnsi="Calibri Light"/>
                <w:sz w:val="21"/>
                <w:szCs w:val="21"/>
                <w:lang w:val="fr-CA"/>
              </w:rPr>
            </w:pPr>
            <w:r>
              <w:rPr>
                <w:rFonts w:ascii="Calibri Light" w:hAnsi="Calibri Light"/>
                <w:sz w:val="21"/>
                <w:szCs w:val="21"/>
                <w:lang w:val="fr-CA"/>
              </w:rPr>
              <w:t>Anglais</w:t>
            </w:r>
          </w:p>
          <w:p w14:paraId="24F6E367" w14:textId="77777777" w:rsidR="005C04F2" w:rsidRPr="00302C92" w:rsidRDefault="005C04F2" w:rsidP="00440415">
            <w:pPr>
              <w:rPr>
                <w:rFonts w:ascii="Calibri" w:hAnsi="Calibri"/>
                <w:b/>
                <w:color w:val="31849B"/>
                <w:sz w:val="12"/>
                <w:szCs w:val="28"/>
                <w:lang w:val="fr-CA"/>
              </w:rPr>
            </w:pPr>
          </w:p>
          <w:p w14:paraId="2E7EAA01" w14:textId="77777777" w:rsidR="00EC7E2F" w:rsidRPr="00302C92" w:rsidRDefault="00EC7E2F" w:rsidP="00440415">
            <w:pP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</w:pPr>
          </w:p>
          <w:p w14:paraId="4C4CBC0F" w14:textId="77777777" w:rsidR="005C04F2" w:rsidRPr="00D91C00" w:rsidRDefault="00F73D15" w:rsidP="005C04F2">
            <w:pPr>
              <w:spacing w:after="120"/>
              <w:rPr>
                <w:rFonts w:ascii="Calibri Light" w:hAnsi="Calibri Light"/>
                <w:sz w:val="21"/>
                <w:szCs w:val="21"/>
                <w:lang w:val="fr-CA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E59E7DC" wp14:editId="6A20D2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217805</wp:posOffset>
                      </wp:positionV>
                      <wp:extent cx="267335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4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6406432" id="Rectangle 1" o:spid="_x0000_s1026" style="position:absolute;margin-left:0;margin-top:17.15pt;width:21.05pt;height:2.2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" fillcolor="#31859c" stroked="f">
                      <w10:wrap type="through"/>
                    </v:rect>
                  </w:pict>
                </mc:Fallback>
              </mc:AlternateContent>
            </w:r>
            <w:r w:rsidR="00597F1B"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CO</w:t>
            </w:r>
            <w:r w:rsidR="004523F3"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NNAISSANCES INFORMATIQUES</w:t>
            </w:r>
          </w:p>
          <w:p w14:paraId="36D7612B" w14:textId="77777777" w:rsidR="007630F1" w:rsidRPr="007630F1" w:rsidRDefault="007630F1" w:rsidP="0055672E">
            <w:pPr>
              <w:rPr>
                <w:rFonts w:ascii="Calibri Light" w:hAnsi="Calibri Light"/>
                <w:sz w:val="16"/>
                <w:szCs w:val="21"/>
                <w:lang w:val="fr-CA"/>
              </w:rPr>
            </w:pPr>
          </w:p>
          <w:p w14:paraId="0E531B25" w14:textId="1219BE72" w:rsidR="00CF775C" w:rsidRDefault="00CF775C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 w:rsidRPr="00CF775C">
              <w:rPr>
                <w:rFonts w:ascii="Calibri Light" w:hAnsi="Calibri Light"/>
                <w:sz w:val="21"/>
                <w:szCs w:val="21"/>
                <w:lang w:val="en-CA"/>
              </w:rPr>
              <w:t>HTML5/C</w:t>
            </w:r>
            <w:r>
              <w:rPr>
                <w:rFonts w:ascii="Calibri Light" w:hAnsi="Calibri Light"/>
                <w:sz w:val="21"/>
                <w:szCs w:val="21"/>
                <w:lang w:val="en-CA"/>
              </w:rPr>
              <w:t>SS3/Bootstrap</w:t>
            </w:r>
          </w:p>
          <w:p w14:paraId="00ABC754" w14:textId="116FD5F8" w:rsidR="00CF775C" w:rsidRDefault="00CF775C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proofErr w:type="spellStart"/>
            <w:r>
              <w:rPr>
                <w:rFonts w:ascii="Calibri Light" w:hAnsi="Calibri Light"/>
                <w:sz w:val="21"/>
                <w:szCs w:val="21"/>
                <w:lang w:val="en-CA"/>
              </w:rPr>
              <w:t>Javascript</w:t>
            </w:r>
            <w:proofErr w:type="spellEnd"/>
            <w:r>
              <w:rPr>
                <w:rFonts w:ascii="Calibri Light" w:hAnsi="Calibri Light"/>
                <w:sz w:val="21"/>
                <w:szCs w:val="21"/>
                <w:lang w:val="en-CA"/>
              </w:rPr>
              <w:t xml:space="preserve"> </w:t>
            </w:r>
          </w:p>
          <w:p w14:paraId="0A704252" w14:textId="331CC3F2" w:rsidR="00D40F8F" w:rsidRDefault="00D40F8F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>
              <w:rPr>
                <w:rFonts w:ascii="Calibri Light" w:hAnsi="Calibri Light"/>
                <w:sz w:val="21"/>
                <w:szCs w:val="21"/>
                <w:lang w:val="en-CA"/>
              </w:rPr>
              <w:t>JQuery</w:t>
            </w:r>
          </w:p>
          <w:p w14:paraId="7195DEDF" w14:textId="20D65311" w:rsidR="00D40F8F" w:rsidRDefault="006454F9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>
              <w:rPr>
                <w:rFonts w:ascii="Calibri Light" w:hAnsi="Calibri Light"/>
                <w:sz w:val="21"/>
                <w:szCs w:val="21"/>
                <w:lang w:val="en-CA"/>
              </w:rPr>
              <w:t>Word</w:t>
            </w:r>
            <w:r w:rsidR="00D40F8F">
              <w:rPr>
                <w:rFonts w:ascii="Calibri Light" w:hAnsi="Calibri Light"/>
                <w:sz w:val="21"/>
                <w:szCs w:val="21"/>
                <w:lang w:val="en-CA"/>
              </w:rPr>
              <w:t>Press</w:t>
            </w:r>
          </w:p>
          <w:p w14:paraId="3262A8E1" w14:textId="30BDBDD9" w:rsidR="007E3C83" w:rsidRDefault="007E3C83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proofErr w:type="spellStart"/>
            <w:r>
              <w:rPr>
                <w:rFonts w:ascii="Calibri Light" w:hAnsi="Calibri Light"/>
                <w:sz w:val="21"/>
                <w:szCs w:val="21"/>
                <w:lang w:val="en-CA"/>
              </w:rPr>
              <w:t>VueJS</w:t>
            </w:r>
            <w:proofErr w:type="spellEnd"/>
          </w:p>
          <w:p w14:paraId="2F79B04B" w14:textId="2BEEB215" w:rsidR="00D40F8F" w:rsidRDefault="00D40F8F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>
              <w:rPr>
                <w:rFonts w:ascii="Calibri Light" w:hAnsi="Calibri Light"/>
                <w:sz w:val="21"/>
                <w:szCs w:val="21"/>
                <w:lang w:val="en-CA"/>
              </w:rPr>
              <w:t xml:space="preserve">Jira </w:t>
            </w:r>
          </w:p>
          <w:p w14:paraId="7F329216" w14:textId="7BAE8275" w:rsidR="006454F9" w:rsidRDefault="006454F9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proofErr w:type="spellStart"/>
            <w:r>
              <w:rPr>
                <w:rFonts w:ascii="Calibri Light" w:hAnsi="Calibri Light"/>
                <w:sz w:val="21"/>
                <w:szCs w:val="21"/>
                <w:lang w:val="en-CA"/>
              </w:rPr>
              <w:t>MySQl</w:t>
            </w:r>
            <w:proofErr w:type="spellEnd"/>
          </w:p>
          <w:p w14:paraId="70CFB704" w14:textId="5EAB9904" w:rsidR="006454F9" w:rsidRDefault="006454F9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 w:rsidRPr="006454F9">
              <w:rPr>
                <w:rFonts w:ascii="Calibri Light" w:hAnsi="Calibri Light"/>
                <w:sz w:val="21"/>
                <w:szCs w:val="21"/>
                <w:lang w:val="en-CA"/>
              </w:rPr>
              <w:t>GitHub</w:t>
            </w:r>
            <w:bookmarkStart w:id="1" w:name="_GoBack"/>
            <w:bookmarkEnd w:id="1"/>
          </w:p>
          <w:p w14:paraId="0F06F818" w14:textId="46A5AB67" w:rsidR="00D40F8F" w:rsidRDefault="00151A06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proofErr w:type="spellStart"/>
            <w:r>
              <w:rPr>
                <w:rFonts w:ascii="Calibri Light" w:hAnsi="Calibri Light"/>
                <w:sz w:val="21"/>
                <w:szCs w:val="21"/>
                <w:lang w:val="en-CA"/>
              </w:rPr>
              <w:t>VsCode</w:t>
            </w:r>
            <w:proofErr w:type="spellEnd"/>
            <w:r>
              <w:rPr>
                <w:rFonts w:ascii="Calibri Light" w:hAnsi="Calibri Light"/>
                <w:sz w:val="21"/>
                <w:szCs w:val="21"/>
                <w:lang w:val="en-CA"/>
              </w:rPr>
              <w:t xml:space="preserve"> </w:t>
            </w:r>
          </w:p>
          <w:p w14:paraId="5CAD7717" w14:textId="3C53CB0D" w:rsidR="00151A06" w:rsidRDefault="00151A06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>
              <w:rPr>
                <w:rFonts w:ascii="Calibri Light" w:hAnsi="Calibri Light"/>
                <w:sz w:val="21"/>
                <w:szCs w:val="21"/>
                <w:lang w:val="en-CA"/>
              </w:rPr>
              <w:t>Postman</w:t>
            </w:r>
          </w:p>
          <w:p w14:paraId="61A6408F" w14:textId="660D6BD5" w:rsidR="005C04F2" w:rsidRPr="00D40F8F" w:rsidRDefault="006454F9" w:rsidP="0055672E">
            <w:pPr>
              <w:rPr>
                <w:rFonts w:ascii="Calibri Light" w:hAnsi="Calibri Light"/>
                <w:sz w:val="21"/>
                <w:szCs w:val="21"/>
                <w:lang w:val="en-CA"/>
              </w:rPr>
            </w:pPr>
            <w:r>
              <w:rPr>
                <w:rFonts w:ascii="Calibri Light" w:hAnsi="Calibri Light"/>
                <w:sz w:val="21"/>
                <w:szCs w:val="21"/>
                <w:lang w:val="en-CA"/>
              </w:rPr>
              <w:t>MSOffice</w:t>
            </w:r>
          </w:p>
          <w:p w14:paraId="42078697" w14:textId="77777777" w:rsidR="000C7DE2" w:rsidRPr="00CF775C" w:rsidRDefault="000C7DE2" w:rsidP="00440415">
            <w:pPr>
              <w:rPr>
                <w:rFonts w:ascii="Lato Regular" w:hAnsi="Lato Regular"/>
                <w:sz w:val="8"/>
                <w:szCs w:val="20"/>
                <w:lang w:val="en-CA"/>
              </w:rPr>
            </w:pPr>
          </w:p>
          <w:p w14:paraId="3121AF4D" w14:textId="77777777" w:rsidR="006B03E4" w:rsidRPr="00CF775C" w:rsidRDefault="006B03E4" w:rsidP="00440415">
            <w:pPr>
              <w:rPr>
                <w:rFonts w:ascii="Lato Regular" w:hAnsi="Lato Regular"/>
                <w:sz w:val="8"/>
                <w:szCs w:val="20"/>
                <w:lang w:val="en-CA"/>
              </w:rPr>
            </w:pPr>
          </w:p>
          <w:p w14:paraId="744EFAB5" w14:textId="77777777" w:rsidR="006B03E4" w:rsidRPr="00CF775C" w:rsidRDefault="006B03E4" w:rsidP="00440415">
            <w:pPr>
              <w:rPr>
                <w:rFonts w:ascii="Lato Regular" w:hAnsi="Lato Regular"/>
                <w:sz w:val="8"/>
                <w:szCs w:val="20"/>
                <w:lang w:val="en-CA"/>
              </w:rPr>
            </w:pPr>
          </w:p>
          <w:p w14:paraId="14F4D483" w14:textId="77777777" w:rsidR="006B03E4" w:rsidRPr="00CF775C" w:rsidRDefault="006B03E4" w:rsidP="00440415">
            <w:pPr>
              <w:rPr>
                <w:rFonts w:ascii="Lato Regular" w:hAnsi="Lato Regular"/>
                <w:sz w:val="8"/>
                <w:szCs w:val="20"/>
                <w:lang w:val="en-CA"/>
              </w:rPr>
            </w:pPr>
          </w:p>
          <w:p w14:paraId="0F8968A7" w14:textId="7B22115E" w:rsidR="0077163D" w:rsidRPr="000C5437" w:rsidRDefault="0077163D" w:rsidP="00440415">
            <w:pPr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 w:rsidRPr="0074365E">
              <w:rPr>
                <w:rFonts w:ascii="Lato Light" w:hAnsi="Lato Light"/>
                <w:noProof/>
                <w:color w:val="31849B" w:themeColor="accent5" w:themeShade="BF"/>
                <w:sz w:val="40"/>
                <w:szCs w:val="4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83ADC58" wp14:editId="5523E3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250825</wp:posOffset>
                      </wp:positionV>
                      <wp:extent cx="266700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0"/>
                          <wp:lineTo x="20057" y="0"/>
                          <wp:lineTo x="20057" y="0"/>
                          <wp:lineTo x="0" y="0"/>
                        </wp:wrapPolygon>
                      </wp:wrapThrough>
                      <wp:docPr id="2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5204F47" id="Rectangle 17" o:spid="_x0000_s1026" style="position:absolute;margin-left:-.25pt;margin-top:19.75pt;width:21pt;height:2.2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" fillcolor="#31849b [2408]" stroked="f">
                      <w10:wrap type="through"/>
                    </v:rect>
                  </w:pict>
                </mc:Fallback>
              </mc:AlternateContent>
            </w:r>
            <w:r w:rsidR="004523F3" w:rsidRPr="000C5437">
              <w:rPr>
                <w:rFonts w:ascii="Calibri" w:hAnsi="Calibri"/>
                <w:b/>
                <w:color w:val="31849B"/>
                <w:sz w:val="28"/>
                <w:szCs w:val="28"/>
              </w:rPr>
              <w:t>FORMATION</w:t>
            </w:r>
            <w:r w:rsidR="00E43850" w:rsidRPr="000C5437">
              <w:rPr>
                <w:rFonts w:ascii="Calibri" w:hAnsi="Calibri"/>
                <w:b/>
                <w:color w:val="31849B"/>
                <w:sz w:val="28"/>
                <w:szCs w:val="28"/>
              </w:rPr>
              <w:t xml:space="preserve"> </w:t>
            </w:r>
          </w:p>
          <w:p w14:paraId="258097F3" w14:textId="33BD324F" w:rsidR="0077163D" w:rsidRPr="000C5437" w:rsidRDefault="0077163D" w:rsidP="00440415">
            <w:pPr>
              <w:rPr>
                <w:rFonts w:ascii="Calibri" w:hAnsi="Calibri"/>
                <w:b/>
                <w:color w:val="31849B"/>
                <w:sz w:val="14"/>
                <w:szCs w:val="28"/>
              </w:rPr>
            </w:pPr>
          </w:p>
          <w:p w14:paraId="7C3FBE5D" w14:textId="77777777" w:rsidR="006D4D1E" w:rsidRPr="000C5437" w:rsidRDefault="006D4D1E" w:rsidP="00440415">
            <w:pPr>
              <w:rPr>
                <w:rFonts w:ascii="Calibri" w:hAnsi="Calibri"/>
                <w:b/>
                <w:color w:val="31849B"/>
                <w:sz w:val="10"/>
                <w:szCs w:val="10"/>
              </w:rPr>
            </w:pPr>
          </w:p>
          <w:p w14:paraId="5B8D52FA" w14:textId="105960BD" w:rsidR="000B40DC" w:rsidRDefault="000B40DC" w:rsidP="000B40DC">
            <w:pPr>
              <w:tabs>
                <w:tab w:val="right" w:pos="9781"/>
              </w:tabs>
              <w:ind w:left="-9" w:firstLine="9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Gill Sans MT" w:hAnsi="Gill Sans MT" w:cs="Arial"/>
                <w:b/>
                <w:bCs/>
                <w:sz w:val="22"/>
                <w:szCs w:val="22"/>
                <w:lang w:val="fr-CA"/>
              </w:rPr>
              <w:t>Attestation d’études collégiales (AEC) en programmation internet et développement</w:t>
            </w:r>
            <w:r w:rsidR="001C65BC">
              <w:rPr>
                <w:rFonts w:ascii="Gill Sans MT" w:hAnsi="Gill Sans MT" w:cs="Arial"/>
                <w:b/>
                <w:bCs/>
                <w:sz w:val="22"/>
                <w:szCs w:val="22"/>
                <w:lang w:val="fr-CA"/>
              </w:rPr>
              <w:t xml:space="preserve">                                </w:t>
            </w:r>
            <w:r>
              <w:rPr>
                <w:rFonts w:ascii="Gill Sans MT" w:hAnsi="Gill Sans MT" w:cs="Arial"/>
                <w:b/>
                <w:bCs/>
                <w:sz w:val="22"/>
                <w:szCs w:val="22"/>
                <w:lang w:val="fr-CA"/>
              </w:rPr>
              <w:t xml:space="preserve"> 2020</w:t>
            </w:r>
          </w:p>
          <w:p w14:paraId="68AC9C80" w14:textId="5B6EB63A" w:rsidR="00E31D4F" w:rsidRDefault="00E31D4F" w:rsidP="000B40DC">
            <w:pPr>
              <w:tabs>
                <w:tab w:val="right" w:pos="9781"/>
              </w:tabs>
              <w:ind w:left="567" w:hanging="567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E31D4F">
              <w:rPr>
                <w:rFonts w:ascii="Calibri Light" w:hAnsi="Calibri Light"/>
                <w:sz w:val="22"/>
                <w:szCs w:val="21"/>
                <w:lang w:val="fr-CA"/>
              </w:rPr>
              <w:t>Collège John Abbott, Sainte-Anne</w:t>
            </w:r>
            <w:r w:rsidR="00F22E4B">
              <w:rPr>
                <w:rFonts w:ascii="Calibri Light" w:hAnsi="Calibri Light"/>
                <w:sz w:val="22"/>
                <w:szCs w:val="21"/>
                <w:lang w:val="fr-CA"/>
              </w:rPr>
              <w:t>-</w:t>
            </w:r>
            <w:r w:rsidRPr="00E31D4F">
              <w:rPr>
                <w:rFonts w:ascii="Calibri Light" w:hAnsi="Calibri Light"/>
                <w:sz w:val="22"/>
                <w:szCs w:val="21"/>
                <w:lang w:val="fr-CA"/>
              </w:rPr>
              <w:t>de</w:t>
            </w:r>
            <w:r w:rsidR="006D4D1E">
              <w:rPr>
                <w:rFonts w:ascii="Calibri Light" w:hAnsi="Calibri Light"/>
                <w:sz w:val="22"/>
                <w:szCs w:val="21"/>
                <w:lang w:val="fr-CA"/>
              </w:rPr>
              <w:t xml:space="preserve"> </w:t>
            </w:r>
            <w:r w:rsidR="000A715A">
              <w:rPr>
                <w:rFonts w:ascii="Calibri Light" w:hAnsi="Calibri Light"/>
                <w:sz w:val="22"/>
                <w:szCs w:val="21"/>
                <w:lang w:val="fr-CA"/>
              </w:rPr>
              <w:t xml:space="preserve">Bellevue, </w:t>
            </w:r>
          </w:p>
          <w:p w14:paraId="67A38771" w14:textId="554954C9" w:rsidR="00E43850" w:rsidRDefault="006D4D1E" w:rsidP="00711A95">
            <w:pPr>
              <w:tabs>
                <w:tab w:val="left" w:pos="567"/>
                <w:tab w:val="right" w:pos="9781"/>
              </w:tabs>
              <w:ind w:left="567" w:hanging="567"/>
              <w:rPr>
                <w:rFonts w:ascii="Calibri Light" w:hAnsi="Calibri Light"/>
                <w:sz w:val="22"/>
                <w:szCs w:val="21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>(</w:t>
            </w:r>
            <w:r w:rsidR="000A715A">
              <w:rPr>
                <w:rFonts w:ascii="Calibri Light" w:hAnsi="Calibri Light"/>
                <w:sz w:val="22"/>
                <w:szCs w:val="21"/>
                <w:lang w:val="fr-CA"/>
              </w:rPr>
              <w:t>Québec</w:t>
            </w:r>
            <w:r>
              <w:rPr>
                <w:rFonts w:ascii="Calibri Light" w:hAnsi="Calibri Light"/>
                <w:sz w:val="22"/>
                <w:szCs w:val="21"/>
                <w:lang w:val="fr-CA"/>
              </w:rPr>
              <w:t>)</w:t>
            </w:r>
            <w:r w:rsidR="000A715A">
              <w:rPr>
                <w:rFonts w:ascii="Calibri Light" w:hAnsi="Calibri Light"/>
                <w:sz w:val="22"/>
                <w:szCs w:val="21"/>
                <w:lang w:val="fr-CA"/>
              </w:rPr>
              <w:t xml:space="preserve">     </w:t>
            </w:r>
          </w:p>
          <w:p w14:paraId="08D61932" w14:textId="20293358" w:rsidR="000A715A" w:rsidRPr="00E31D4F" w:rsidRDefault="000A715A" w:rsidP="00711A95">
            <w:pPr>
              <w:tabs>
                <w:tab w:val="left" w:pos="567"/>
                <w:tab w:val="right" w:pos="9781"/>
              </w:tabs>
              <w:ind w:left="567" w:hanging="567"/>
              <w:rPr>
                <w:rFonts w:ascii="Gill Sans MT" w:hAnsi="Gill Sans MT" w:cs="Arial"/>
                <w:sz w:val="22"/>
                <w:szCs w:val="22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                                                     </w:t>
            </w:r>
          </w:p>
          <w:p w14:paraId="1FA9909B" w14:textId="6E5483CB" w:rsidR="004E27AC" w:rsidRPr="00E43850" w:rsidRDefault="00E43850" w:rsidP="00E43850">
            <w:pPr>
              <w:tabs>
                <w:tab w:val="left" w:pos="0"/>
                <w:tab w:val="right" w:pos="9781"/>
              </w:tabs>
              <w:rPr>
                <w:rFonts w:ascii="Gill Sans MT" w:hAnsi="Gill Sans MT" w:cs="Arial"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 xml:space="preserve">FORMATION EN COURS </w:t>
            </w:r>
          </w:p>
          <w:p w14:paraId="55CB73F2" w14:textId="5ECB68EF" w:rsidR="004E27AC" w:rsidRPr="004E27AC" w:rsidRDefault="00E43850" w:rsidP="000C7DE2">
            <w:pPr>
              <w:rPr>
                <w:rFonts w:ascii="Calibri Light" w:hAnsi="Calibri Light"/>
                <w:b/>
                <w:bCs/>
                <w:sz w:val="21"/>
                <w:szCs w:val="21"/>
                <w:lang w:val="fr-CA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5CD6B7AF" wp14:editId="4CE5C7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67335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BF06C8B" id="Rectangle 3" o:spid="_x0000_s1026" style="position:absolute;margin-left:0;margin-top:2.55pt;width:21.05pt;height:2.2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" fillcolor="#31859c" stroked="f">
                      <w10:wrap type="through"/>
                    </v:rect>
                  </w:pict>
                </mc:Fallback>
              </mc:AlternateContent>
            </w:r>
          </w:p>
          <w:p w14:paraId="2D699BEC" w14:textId="48F434D1" w:rsidR="00E43850" w:rsidRDefault="00FC40F5" w:rsidP="00EB2979">
            <w:pPr>
              <w:rPr>
                <w:rFonts w:ascii="Gill Sans MT" w:hAnsi="Gill Sans MT"/>
                <w:b/>
                <w:bCs/>
                <w:sz w:val="22"/>
                <w:szCs w:val="22"/>
                <w:lang w:val="fr-CA"/>
              </w:rPr>
            </w:pPr>
            <w:r w:rsidRPr="00FC40F5">
              <w:rPr>
                <w:rFonts w:ascii="Gill Sans MT" w:hAnsi="Gill Sans MT"/>
                <w:b/>
                <w:bCs/>
                <w:sz w:val="22"/>
                <w:szCs w:val="22"/>
                <w:lang w:val="fr-CA"/>
              </w:rPr>
              <w:t xml:space="preserve">Automatisation de tests en qualité du logiciel  </w:t>
            </w:r>
          </w:p>
          <w:p w14:paraId="5B9B1588" w14:textId="24C859BF" w:rsidR="004F3826" w:rsidRPr="004F3826" w:rsidRDefault="00E31CB4" w:rsidP="006454F9">
            <w:pPr>
              <w:tabs>
                <w:tab w:val="right" w:pos="9781"/>
              </w:tabs>
              <w:ind w:left="-9" w:firstLine="9"/>
              <w:rPr>
                <w:rFonts w:ascii="Calibri Light" w:hAnsi="Calibri Light" w:cs="Calibri Light"/>
                <w:sz w:val="22"/>
                <w:szCs w:val="22"/>
                <w:lang w:val="fr-CA"/>
              </w:rPr>
            </w:pPr>
            <w:r w:rsidRPr="00E31CB4">
              <w:rPr>
                <w:rFonts w:ascii="Calibri Light" w:hAnsi="Calibri Light" w:cs="Calibri Light"/>
                <w:sz w:val="22"/>
                <w:szCs w:val="22"/>
                <w:lang w:val="fr-CA"/>
              </w:rPr>
              <w:t>Collège de Bois-de-Boulogne</w:t>
            </w:r>
            <w:r w:rsidR="004F3826">
              <w:rPr>
                <w:rFonts w:ascii="Calibri Light" w:hAnsi="Calibri Light" w:cs="Calibri Light"/>
                <w:sz w:val="22"/>
                <w:szCs w:val="22"/>
                <w:lang w:val="fr-CA"/>
              </w:rPr>
              <w:t xml:space="preserve"> Montréal</w:t>
            </w:r>
            <w:r w:rsidR="006D4D1E">
              <w:rPr>
                <w:rFonts w:ascii="Calibri Light" w:hAnsi="Calibri Light" w:cs="Calibri Light"/>
                <w:sz w:val="22"/>
                <w:szCs w:val="22"/>
                <w:lang w:val="fr-CA"/>
              </w:rPr>
              <w:t xml:space="preserve"> (Québec), </w:t>
            </w:r>
            <w:r w:rsidR="004F3826" w:rsidRPr="004F3826">
              <w:rPr>
                <w:rFonts w:ascii="Calibri Light" w:hAnsi="Calibri Light" w:cs="Calibri Light"/>
                <w:sz w:val="22"/>
                <w:szCs w:val="22"/>
                <w:lang w:val="fr-CA"/>
              </w:rPr>
              <w:t xml:space="preserve">En ligne </w:t>
            </w:r>
            <w:r w:rsidR="006454F9">
              <w:rPr>
                <w:rFonts w:ascii="Calibri Light" w:hAnsi="Calibri Light" w:cs="Calibri Light"/>
                <w:sz w:val="22"/>
                <w:szCs w:val="22"/>
                <w:lang w:val="fr-CA"/>
              </w:rPr>
              <w:t xml:space="preserve">                                       </w:t>
            </w:r>
            <w:r w:rsidR="006454F9" w:rsidRPr="006454F9">
              <w:rPr>
                <w:rFonts w:ascii="Gill Sans MT" w:hAnsi="Gill Sans MT" w:cs="Arial"/>
                <w:b/>
                <w:bCs/>
                <w:sz w:val="22"/>
                <w:szCs w:val="22"/>
                <w:lang w:val="fr-CA"/>
              </w:rPr>
              <w:t>2021</w:t>
            </w:r>
          </w:p>
          <w:p w14:paraId="471CCD9F" w14:textId="77777777" w:rsidR="00E31CB4" w:rsidRDefault="00E31CB4" w:rsidP="00EB2979">
            <w:pPr>
              <w:rPr>
                <w:rFonts w:ascii="Lato Regular" w:hAnsi="Lato Regular"/>
                <w:sz w:val="20"/>
                <w:szCs w:val="20"/>
                <w:lang w:val="fr-CA"/>
              </w:rPr>
            </w:pPr>
          </w:p>
          <w:p w14:paraId="190971BC" w14:textId="77777777" w:rsidR="00590B6F" w:rsidRDefault="00590B6F" w:rsidP="007E3C83">
            <w:pPr>
              <w:rPr>
                <w:rFonts w:ascii="Lato Regular" w:hAnsi="Lato Regular"/>
                <w:sz w:val="20"/>
                <w:szCs w:val="20"/>
                <w:lang w:val="fr-CA"/>
              </w:rPr>
            </w:pPr>
          </w:p>
          <w:p w14:paraId="01101C51" w14:textId="5A44B610" w:rsidR="00573119" w:rsidRPr="00D63D14" w:rsidRDefault="00573119" w:rsidP="007E3C83">
            <w:pPr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767023">
              <w:rPr>
                <w:rFonts w:ascii="Lato Regular" w:hAnsi="Lato Regular"/>
                <w:sz w:val="20"/>
                <w:szCs w:val="20"/>
                <w:lang w:val="fr-CA"/>
              </w:rPr>
              <w:br/>
            </w:r>
          </w:p>
          <w:p w14:paraId="621AF629" w14:textId="77777777" w:rsidR="00153A88" w:rsidRDefault="00153A88" w:rsidP="00A21B30">
            <w:pPr>
              <w:rPr>
                <w:rFonts w:ascii="Lato Regular" w:hAnsi="Lato Regular"/>
                <w:sz w:val="20"/>
                <w:szCs w:val="20"/>
                <w:lang w:val="fr-CA"/>
              </w:rPr>
            </w:pPr>
          </w:p>
          <w:p w14:paraId="3F627F94" w14:textId="77777777" w:rsidR="00EB2979" w:rsidRPr="00ED5E94" w:rsidRDefault="00EB2979" w:rsidP="00EB2979">
            <w:pP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27983EA9" wp14:editId="16A893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392430</wp:posOffset>
                      </wp:positionV>
                      <wp:extent cx="267335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4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0812AC23" id="Rectangle 3" o:spid="_x0000_s1026" style="position:absolute;margin-left:-.3pt;margin-top:30.9pt;width:21.05pt;height:2.2pt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" fillcolor="#31859c" stroked="f">
                      <w10:wrap type="through"/>
                    </v:rect>
                  </w:pict>
                </mc:Fallback>
              </mc:AlternateContent>
            </w:r>
            <w:r>
              <w:rPr>
                <w:rFonts w:ascii="Lato Regular" w:hAnsi="Lato Regular"/>
                <w:sz w:val="20"/>
                <w:szCs w:val="20"/>
                <w:lang w:val="fr-CA"/>
              </w:rPr>
              <w:t xml:space="preserve"> </w:t>
            </w:r>
            <w:r w:rsidRPr="00767023">
              <w:rPr>
                <w:rFonts w:ascii="Lato Regular" w:hAnsi="Lato Regular"/>
                <w:sz w:val="20"/>
                <w:szCs w:val="20"/>
                <w:lang w:val="fr-CA"/>
              </w:rPr>
              <w:br/>
            </w:r>
            <w:r>
              <w:rPr>
                <w:rFonts w:ascii="Calibri" w:hAnsi="Calibri"/>
                <w:b/>
                <w:color w:val="31849B"/>
                <w:sz w:val="28"/>
                <w:szCs w:val="28"/>
                <w:lang w:val="fr-CA"/>
              </w:rPr>
              <w:t>INTÉRÊTS ET LOISIRS</w:t>
            </w:r>
          </w:p>
          <w:p w14:paraId="40C5194C" w14:textId="77777777" w:rsidR="00EB2979" w:rsidRDefault="00EB2979" w:rsidP="00A21B30">
            <w:pPr>
              <w:rPr>
                <w:rFonts w:ascii="Lato Regular" w:hAnsi="Lato Regular"/>
                <w:sz w:val="20"/>
                <w:szCs w:val="20"/>
                <w:lang w:val="fr-CA"/>
              </w:rPr>
            </w:pPr>
          </w:p>
          <w:p w14:paraId="2BC748F5" w14:textId="133AA19B" w:rsidR="00EB2979" w:rsidRDefault="00EB2979" w:rsidP="00EB2979">
            <w:pPr>
              <w:pStyle w:val="ListParagraph"/>
              <w:spacing w:line="276" w:lineRule="auto"/>
              <w:ind w:left="-10"/>
              <w:rPr>
                <w:rFonts w:ascii="Calibri Light" w:hAnsi="Calibri Light"/>
                <w:sz w:val="22"/>
                <w:szCs w:val="21"/>
                <w:lang w:val="fr-CA"/>
              </w:rPr>
            </w:pPr>
            <w:r w:rsidRPr="00EB2979">
              <w:rPr>
                <w:rFonts w:ascii="Calibri Light" w:hAnsi="Calibri Light"/>
                <w:sz w:val="22"/>
                <w:szCs w:val="21"/>
                <w:lang w:val="fr-CA"/>
              </w:rPr>
              <w:br/>
            </w:r>
            <w:r w:rsidR="002C7731">
              <w:rPr>
                <w:rFonts w:ascii="Calibri Light" w:hAnsi="Calibri Light"/>
                <w:sz w:val="22"/>
                <w:szCs w:val="21"/>
                <w:lang w:val="fr-CA"/>
              </w:rPr>
              <w:t>Vélo</w:t>
            </w:r>
            <w:r w:rsidRPr="00EB2979">
              <w:rPr>
                <w:rFonts w:ascii="Calibri Light" w:hAnsi="Calibri Light"/>
                <w:sz w:val="22"/>
                <w:szCs w:val="21"/>
                <w:lang w:val="fr-CA"/>
              </w:rPr>
              <w:br/>
            </w:r>
            <w:r w:rsidR="00360809">
              <w:rPr>
                <w:rFonts w:ascii="Calibri Light" w:hAnsi="Calibri Light"/>
                <w:sz w:val="22"/>
                <w:szCs w:val="21"/>
                <w:lang w:val="fr-CA"/>
              </w:rPr>
              <w:t xml:space="preserve">Pêche </w:t>
            </w:r>
          </w:p>
          <w:p w14:paraId="64684BDA" w14:textId="0D356DE5" w:rsidR="00360809" w:rsidRPr="00F73D15" w:rsidRDefault="00360809" w:rsidP="00EB2979">
            <w:pPr>
              <w:pStyle w:val="ListParagraph"/>
              <w:spacing w:line="276" w:lineRule="auto"/>
              <w:ind w:left="-10"/>
              <w:rPr>
                <w:rFonts w:ascii="Lato Regular" w:hAnsi="Lato Regular"/>
                <w:sz w:val="20"/>
                <w:szCs w:val="20"/>
                <w:lang w:val="fr-CA"/>
              </w:rPr>
            </w:pPr>
            <w:r>
              <w:rPr>
                <w:rFonts w:ascii="Calibri Light" w:hAnsi="Calibri Light"/>
                <w:sz w:val="22"/>
                <w:szCs w:val="21"/>
                <w:lang w:val="fr-CA"/>
              </w:rPr>
              <w:t xml:space="preserve">Camping </w:t>
            </w:r>
          </w:p>
        </w:tc>
      </w:tr>
    </w:tbl>
    <w:bookmarkEnd w:id="0"/>
    <w:p w14:paraId="0B34C9CB" w14:textId="38F68AB8" w:rsidR="00974019" w:rsidRPr="00F73D15" w:rsidRDefault="006454F9" w:rsidP="006454F9">
      <w:pPr>
        <w:jc w:val="center"/>
        <w:rPr>
          <w:rFonts w:ascii="Avenir Next Regular" w:hAnsi="Avenir Next Regular"/>
          <w:lang w:val="fr-CA"/>
        </w:rPr>
      </w:pPr>
      <w:r w:rsidRPr="006454F9">
        <w:rPr>
          <w:rFonts w:ascii="Avenir Next Regular" w:hAnsi="Avenir Next Regular"/>
          <w:lang w:val="fr-CA"/>
        </w:rPr>
        <w:t>Références disponibles sur demande</w:t>
      </w:r>
    </w:p>
    <w:sectPr w:rsidR="00974019" w:rsidRPr="00F73D15" w:rsidSect="009415E9">
      <w:headerReference w:type="default" r:id="rId14"/>
      <w:pgSz w:w="12240" w:h="15840" w:code="1"/>
      <w:pgMar w:top="144" w:right="504" w:bottom="0" w:left="504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67F31" w14:textId="77777777" w:rsidR="002E7D0E" w:rsidRDefault="002E7D0E" w:rsidP="00664543">
      <w:r>
        <w:separator/>
      </w:r>
    </w:p>
  </w:endnote>
  <w:endnote w:type="continuationSeparator" w:id="0">
    <w:p w14:paraId="2E9814B4" w14:textId="77777777" w:rsidR="002E7D0E" w:rsidRDefault="002E7D0E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venir Next 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ato Light">
    <w:altName w:val="Calibri Light"/>
    <w:charset w:val="00"/>
    <w:family w:val="swiss"/>
    <w:pitch w:val="variable"/>
    <w:sig w:usb0="E10002FF" w:usb1="5000ECFF" w:usb2="0000002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88D6E" w14:textId="77777777" w:rsidR="002E7D0E" w:rsidRDefault="002E7D0E" w:rsidP="00664543">
      <w:r>
        <w:separator/>
      </w:r>
    </w:p>
  </w:footnote>
  <w:footnote w:type="continuationSeparator" w:id="0">
    <w:p w14:paraId="04CE14C5" w14:textId="77777777" w:rsidR="002E7D0E" w:rsidRDefault="002E7D0E" w:rsidP="00664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2CF67" w14:textId="77777777" w:rsidR="009415E9" w:rsidRPr="006D4C91" w:rsidRDefault="006D4C91" w:rsidP="009415E9">
    <w:pPr>
      <w:tabs>
        <w:tab w:val="right" w:pos="11199"/>
      </w:tabs>
      <w:jc w:val="right"/>
      <w:rPr>
        <w:rStyle w:val="Hyperlink"/>
        <w:rFonts w:ascii="Calibri" w:hAnsi="Calibri"/>
        <w:sz w:val="28"/>
        <w:szCs w:val="22"/>
        <w:lang w:val="fr-CA"/>
      </w:rPr>
    </w:pPr>
    <w:r w:rsidRPr="006D4C91">
      <w:rPr>
        <w:b/>
        <w:color w:val="31849B" w:themeColor="accent5" w:themeShade="BF"/>
        <w:lang w:val="fr-CA"/>
      </w:rPr>
      <w:t>Prénom NOM</w:t>
    </w:r>
    <w:r w:rsidR="009415E9" w:rsidRPr="006D4C91">
      <w:rPr>
        <w:color w:val="31849B" w:themeColor="accent5" w:themeShade="BF"/>
        <w:lang w:val="fr-CA"/>
      </w:rPr>
      <w:t xml:space="preserve"> | </w:t>
    </w:r>
    <w:r w:rsidR="009415E9" w:rsidRPr="009415E9">
      <w:rPr>
        <w:color w:val="31849B" w:themeColor="accent5" w:themeShade="BF"/>
        <w:sz w:val="22"/>
        <w:szCs w:val="22"/>
      </w:rPr>
      <w:sym w:font="Wingdings" w:char="F02A"/>
    </w:r>
    <w:r w:rsidR="009415E9" w:rsidRPr="006D4C91">
      <w:rPr>
        <w:sz w:val="22"/>
        <w:szCs w:val="22"/>
        <w:lang w:val="fr-CA"/>
      </w:rPr>
      <w:t xml:space="preserve"> </w:t>
    </w:r>
    <w:hyperlink r:id="rId1" w:history="1">
      <w:r>
        <w:rPr>
          <w:rStyle w:val="Hyperlink"/>
          <w:rFonts w:ascii="Calibri" w:hAnsi="Calibri"/>
          <w:color w:val="31849B" w:themeColor="accent5" w:themeShade="BF"/>
          <w:sz w:val="22"/>
          <w:szCs w:val="22"/>
          <w:lang w:val="fr-CA"/>
        </w:rPr>
        <w:t>courriel</w:t>
      </w:r>
      <w:r w:rsidR="009415E9" w:rsidRPr="006D4C91">
        <w:rPr>
          <w:rStyle w:val="Hyperlink"/>
          <w:rFonts w:ascii="Calibri" w:hAnsi="Calibri"/>
          <w:color w:val="31849B" w:themeColor="accent5" w:themeShade="BF"/>
          <w:sz w:val="22"/>
          <w:szCs w:val="22"/>
          <w:lang w:val="fr-CA"/>
        </w:rPr>
        <w:t>@gmail.com</w:t>
      </w:r>
    </w:hyperlink>
    <w:r w:rsidR="009415E9" w:rsidRPr="006D4C91">
      <w:rPr>
        <w:rStyle w:val="Hyperlink"/>
        <w:rFonts w:ascii="Calibri" w:hAnsi="Calibri"/>
        <w:color w:val="31849B" w:themeColor="accent5" w:themeShade="BF"/>
        <w:sz w:val="22"/>
        <w:szCs w:val="22"/>
        <w:lang w:val="fr-CA"/>
      </w:rPr>
      <w:t xml:space="preserve"> | </w:t>
    </w:r>
    <w:r w:rsidR="009415E9" w:rsidRPr="009415E9">
      <w:rPr>
        <w:rFonts w:ascii="Calibri" w:hAnsi="Calibri"/>
        <w:color w:val="31849B" w:themeColor="accent5" w:themeShade="BF"/>
        <w:sz w:val="22"/>
        <w:szCs w:val="22"/>
      </w:rPr>
      <w:sym w:font="Wingdings" w:char="F028"/>
    </w:r>
    <w:r w:rsidR="009415E9" w:rsidRPr="006D4C91">
      <w:rPr>
        <w:rFonts w:ascii="Calibri" w:hAnsi="Calibri"/>
        <w:color w:val="000000" w:themeColor="text1"/>
        <w:sz w:val="22"/>
        <w:szCs w:val="22"/>
        <w:lang w:val="fr-CA"/>
      </w:rPr>
      <w:t xml:space="preserve"> </w:t>
    </w:r>
    <w:r>
      <w:rPr>
        <w:rFonts w:ascii="Calibri Light" w:hAnsi="Calibri Light" w:cs="Calibri Light"/>
        <w:color w:val="000000" w:themeColor="text1"/>
        <w:sz w:val="22"/>
        <w:szCs w:val="22"/>
        <w:lang w:val="fr-CA"/>
      </w:rPr>
      <w:t>000 000-0000</w:t>
    </w:r>
  </w:p>
  <w:p w14:paraId="2C8B57D8" w14:textId="77777777" w:rsidR="009415E9" w:rsidRPr="006D4C91" w:rsidRDefault="009415E9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0411D9"/>
    <w:multiLevelType w:val="hybridMultilevel"/>
    <w:tmpl w:val="CC3461EC"/>
    <w:lvl w:ilvl="0" w:tplc="A97EF6C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5AF61ABC">
      <w:start w:val="1"/>
      <w:numFmt w:val="bullet"/>
      <w:lvlText w:val=""/>
      <w:lvlJc w:val="left"/>
      <w:pPr>
        <w:tabs>
          <w:tab w:val="num" w:pos="1800"/>
        </w:tabs>
        <w:ind w:left="1780" w:hanging="340"/>
      </w:pPr>
      <w:rPr>
        <w:rFonts w:ascii="Symbol" w:hAnsi="Symbol" w:hint="default"/>
        <w:sz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451C2E"/>
    <w:multiLevelType w:val="hybridMultilevel"/>
    <w:tmpl w:val="6EFAC5C0"/>
    <w:lvl w:ilvl="0" w:tplc="0C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5D1D6B"/>
    <w:multiLevelType w:val="hybridMultilevel"/>
    <w:tmpl w:val="1F02FF7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FFB4673"/>
    <w:multiLevelType w:val="hybridMultilevel"/>
    <w:tmpl w:val="E11ED230"/>
    <w:lvl w:ilvl="0" w:tplc="0C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4995982"/>
    <w:multiLevelType w:val="hybridMultilevel"/>
    <w:tmpl w:val="3BC20682"/>
    <w:lvl w:ilvl="0" w:tplc="A97EF6C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5AF61ABC">
      <w:start w:val="1"/>
      <w:numFmt w:val="bullet"/>
      <w:lvlText w:val=""/>
      <w:lvlJc w:val="left"/>
      <w:pPr>
        <w:tabs>
          <w:tab w:val="num" w:pos="1800"/>
        </w:tabs>
        <w:ind w:left="1780" w:hanging="340"/>
      </w:pPr>
      <w:rPr>
        <w:rFonts w:ascii="Symbol" w:hAnsi="Symbol" w:hint="default"/>
        <w:sz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AB4B4D"/>
    <w:multiLevelType w:val="hybridMultilevel"/>
    <w:tmpl w:val="FBC687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8C05979"/>
    <w:multiLevelType w:val="hybridMultilevel"/>
    <w:tmpl w:val="78F2793A"/>
    <w:lvl w:ilvl="0" w:tplc="0C0C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 w15:restartNumberingAfterBreak="0">
    <w:nsid w:val="737823FE"/>
    <w:multiLevelType w:val="hybridMultilevel"/>
    <w:tmpl w:val="F5B4BB56"/>
    <w:lvl w:ilvl="0" w:tplc="04090001">
      <w:start w:val="1"/>
      <w:numFmt w:val="bullet"/>
      <w:lvlText w:val=""/>
      <w:lvlJc w:val="left"/>
      <w:pPr>
        <w:ind w:left="2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5B86CA5"/>
    <w:multiLevelType w:val="hybridMultilevel"/>
    <w:tmpl w:val="C4BCD7B6"/>
    <w:lvl w:ilvl="0" w:tplc="0C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6AC6BF0"/>
    <w:multiLevelType w:val="hybridMultilevel"/>
    <w:tmpl w:val="3F0C3D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B2"/>
    <w:rsid w:val="00012340"/>
    <w:rsid w:val="00012F9F"/>
    <w:rsid w:val="00015E0B"/>
    <w:rsid w:val="00024603"/>
    <w:rsid w:val="00024EE2"/>
    <w:rsid w:val="0003327A"/>
    <w:rsid w:val="000444A3"/>
    <w:rsid w:val="000537B1"/>
    <w:rsid w:val="00055D9B"/>
    <w:rsid w:val="00056F32"/>
    <w:rsid w:val="00060CAA"/>
    <w:rsid w:val="000719F8"/>
    <w:rsid w:val="00072B0F"/>
    <w:rsid w:val="00073F8D"/>
    <w:rsid w:val="00082294"/>
    <w:rsid w:val="00083F13"/>
    <w:rsid w:val="00085078"/>
    <w:rsid w:val="000857BE"/>
    <w:rsid w:val="00095A34"/>
    <w:rsid w:val="000968C3"/>
    <w:rsid w:val="000A113A"/>
    <w:rsid w:val="000A715A"/>
    <w:rsid w:val="000B1FC8"/>
    <w:rsid w:val="000B40DC"/>
    <w:rsid w:val="000C092C"/>
    <w:rsid w:val="000C5437"/>
    <w:rsid w:val="000C7DE2"/>
    <w:rsid w:val="000D5DB2"/>
    <w:rsid w:val="000E38DE"/>
    <w:rsid w:val="000F3F06"/>
    <w:rsid w:val="000F6C59"/>
    <w:rsid w:val="00114823"/>
    <w:rsid w:val="00116BB2"/>
    <w:rsid w:val="00120EBE"/>
    <w:rsid w:val="001277B4"/>
    <w:rsid w:val="001326A3"/>
    <w:rsid w:val="00133B13"/>
    <w:rsid w:val="00142656"/>
    <w:rsid w:val="00150077"/>
    <w:rsid w:val="00151A06"/>
    <w:rsid w:val="00153A88"/>
    <w:rsid w:val="00156A51"/>
    <w:rsid w:val="001576AB"/>
    <w:rsid w:val="00161DCF"/>
    <w:rsid w:val="001626F8"/>
    <w:rsid w:val="00181FB7"/>
    <w:rsid w:val="0018409E"/>
    <w:rsid w:val="00195EBB"/>
    <w:rsid w:val="001C36EC"/>
    <w:rsid w:val="001C65BC"/>
    <w:rsid w:val="001D64CC"/>
    <w:rsid w:val="001D7B64"/>
    <w:rsid w:val="001E1C85"/>
    <w:rsid w:val="001E555D"/>
    <w:rsid w:val="001E5DAA"/>
    <w:rsid w:val="001F0394"/>
    <w:rsid w:val="001F4C98"/>
    <w:rsid w:val="001F7172"/>
    <w:rsid w:val="001F7C40"/>
    <w:rsid w:val="00203A1E"/>
    <w:rsid w:val="002041DB"/>
    <w:rsid w:val="00212928"/>
    <w:rsid w:val="00216808"/>
    <w:rsid w:val="00225FFD"/>
    <w:rsid w:val="002425FF"/>
    <w:rsid w:val="002468AB"/>
    <w:rsid w:val="00247722"/>
    <w:rsid w:val="002503DA"/>
    <w:rsid w:val="00250D21"/>
    <w:rsid w:val="00265490"/>
    <w:rsid w:val="0029245E"/>
    <w:rsid w:val="002A4C31"/>
    <w:rsid w:val="002B3C54"/>
    <w:rsid w:val="002B7297"/>
    <w:rsid w:val="002C34AB"/>
    <w:rsid w:val="002C7731"/>
    <w:rsid w:val="002E09C3"/>
    <w:rsid w:val="002E1D8D"/>
    <w:rsid w:val="002E53D1"/>
    <w:rsid w:val="002E63EF"/>
    <w:rsid w:val="002E7D0E"/>
    <w:rsid w:val="002F0DB8"/>
    <w:rsid w:val="0030130B"/>
    <w:rsid w:val="00302C92"/>
    <w:rsid w:val="00327A21"/>
    <w:rsid w:val="00352E25"/>
    <w:rsid w:val="00352EC4"/>
    <w:rsid w:val="00354003"/>
    <w:rsid w:val="00356CD0"/>
    <w:rsid w:val="00356E6F"/>
    <w:rsid w:val="003602F6"/>
    <w:rsid w:val="00360809"/>
    <w:rsid w:val="00367BA1"/>
    <w:rsid w:val="00370360"/>
    <w:rsid w:val="00370465"/>
    <w:rsid w:val="00372FCE"/>
    <w:rsid w:val="00375AF5"/>
    <w:rsid w:val="0037679C"/>
    <w:rsid w:val="00376E34"/>
    <w:rsid w:val="00384B83"/>
    <w:rsid w:val="00390EB5"/>
    <w:rsid w:val="00394293"/>
    <w:rsid w:val="003A430A"/>
    <w:rsid w:val="003A604C"/>
    <w:rsid w:val="003B0A24"/>
    <w:rsid w:val="003B5326"/>
    <w:rsid w:val="003C1A92"/>
    <w:rsid w:val="003E4CD9"/>
    <w:rsid w:val="003E5FA5"/>
    <w:rsid w:val="003F6EF6"/>
    <w:rsid w:val="00405252"/>
    <w:rsid w:val="004064E1"/>
    <w:rsid w:val="00411640"/>
    <w:rsid w:val="00415251"/>
    <w:rsid w:val="00420976"/>
    <w:rsid w:val="00421C87"/>
    <w:rsid w:val="00430B78"/>
    <w:rsid w:val="00432CD4"/>
    <w:rsid w:val="00433EF9"/>
    <w:rsid w:val="00440415"/>
    <w:rsid w:val="004442F4"/>
    <w:rsid w:val="004522C4"/>
    <w:rsid w:val="004523F3"/>
    <w:rsid w:val="004531C6"/>
    <w:rsid w:val="004571D3"/>
    <w:rsid w:val="004778BF"/>
    <w:rsid w:val="00481482"/>
    <w:rsid w:val="00484B73"/>
    <w:rsid w:val="00490AE0"/>
    <w:rsid w:val="0049316F"/>
    <w:rsid w:val="0049324F"/>
    <w:rsid w:val="00493F39"/>
    <w:rsid w:val="004A4195"/>
    <w:rsid w:val="004B3629"/>
    <w:rsid w:val="004C6C39"/>
    <w:rsid w:val="004C6D51"/>
    <w:rsid w:val="004D0044"/>
    <w:rsid w:val="004D69B9"/>
    <w:rsid w:val="004D7491"/>
    <w:rsid w:val="004E1A64"/>
    <w:rsid w:val="004E27AC"/>
    <w:rsid w:val="004F3826"/>
    <w:rsid w:val="004F44CF"/>
    <w:rsid w:val="004F5865"/>
    <w:rsid w:val="0051104D"/>
    <w:rsid w:val="005142A8"/>
    <w:rsid w:val="00515B94"/>
    <w:rsid w:val="00547757"/>
    <w:rsid w:val="005477C9"/>
    <w:rsid w:val="00551029"/>
    <w:rsid w:val="00551F76"/>
    <w:rsid w:val="0055672E"/>
    <w:rsid w:val="00562C10"/>
    <w:rsid w:val="00570745"/>
    <w:rsid w:val="005708CB"/>
    <w:rsid w:val="00573119"/>
    <w:rsid w:val="005820C3"/>
    <w:rsid w:val="00582889"/>
    <w:rsid w:val="005850D5"/>
    <w:rsid w:val="00586885"/>
    <w:rsid w:val="00590812"/>
    <w:rsid w:val="00590B6F"/>
    <w:rsid w:val="00597F1B"/>
    <w:rsid w:val="005A09AD"/>
    <w:rsid w:val="005A422F"/>
    <w:rsid w:val="005A5095"/>
    <w:rsid w:val="005B5B32"/>
    <w:rsid w:val="005B5B4E"/>
    <w:rsid w:val="005B794A"/>
    <w:rsid w:val="005C04F2"/>
    <w:rsid w:val="005C2A9B"/>
    <w:rsid w:val="005C3A38"/>
    <w:rsid w:val="005C7E10"/>
    <w:rsid w:val="005D44C9"/>
    <w:rsid w:val="005E20F6"/>
    <w:rsid w:val="005F0268"/>
    <w:rsid w:val="005F19A9"/>
    <w:rsid w:val="006137CE"/>
    <w:rsid w:val="0061490A"/>
    <w:rsid w:val="00635AAA"/>
    <w:rsid w:val="00645408"/>
    <w:rsid w:val="006454F9"/>
    <w:rsid w:val="00664543"/>
    <w:rsid w:val="0066461C"/>
    <w:rsid w:val="00675350"/>
    <w:rsid w:val="0067756B"/>
    <w:rsid w:val="00681803"/>
    <w:rsid w:val="00682708"/>
    <w:rsid w:val="006830A7"/>
    <w:rsid w:val="00687FE3"/>
    <w:rsid w:val="006A0620"/>
    <w:rsid w:val="006A0A33"/>
    <w:rsid w:val="006A2162"/>
    <w:rsid w:val="006B03E4"/>
    <w:rsid w:val="006B0BF9"/>
    <w:rsid w:val="006B4CBD"/>
    <w:rsid w:val="006B6E54"/>
    <w:rsid w:val="006C3AEB"/>
    <w:rsid w:val="006C4198"/>
    <w:rsid w:val="006C4DB2"/>
    <w:rsid w:val="006C7559"/>
    <w:rsid w:val="006D1E6A"/>
    <w:rsid w:val="006D4C91"/>
    <w:rsid w:val="006D4D1E"/>
    <w:rsid w:val="006E0DD1"/>
    <w:rsid w:val="006F35D5"/>
    <w:rsid w:val="0070386D"/>
    <w:rsid w:val="00704946"/>
    <w:rsid w:val="00711A95"/>
    <w:rsid w:val="0071212A"/>
    <w:rsid w:val="00716000"/>
    <w:rsid w:val="00716E2E"/>
    <w:rsid w:val="0073094F"/>
    <w:rsid w:val="00732685"/>
    <w:rsid w:val="00735924"/>
    <w:rsid w:val="0074365E"/>
    <w:rsid w:val="00747CDD"/>
    <w:rsid w:val="00757084"/>
    <w:rsid w:val="00757BB6"/>
    <w:rsid w:val="007602E6"/>
    <w:rsid w:val="007612F6"/>
    <w:rsid w:val="007630F1"/>
    <w:rsid w:val="00767023"/>
    <w:rsid w:val="0077163D"/>
    <w:rsid w:val="00771DE9"/>
    <w:rsid w:val="007736D9"/>
    <w:rsid w:val="00783CDC"/>
    <w:rsid w:val="007A0884"/>
    <w:rsid w:val="007A26F0"/>
    <w:rsid w:val="007A6518"/>
    <w:rsid w:val="007A65D4"/>
    <w:rsid w:val="007B4CEB"/>
    <w:rsid w:val="007C42E4"/>
    <w:rsid w:val="007D1A0B"/>
    <w:rsid w:val="007E3C83"/>
    <w:rsid w:val="007E5FD5"/>
    <w:rsid w:val="00800985"/>
    <w:rsid w:val="00806EAC"/>
    <w:rsid w:val="00807449"/>
    <w:rsid w:val="008229C0"/>
    <w:rsid w:val="008235CA"/>
    <w:rsid w:val="00825D44"/>
    <w:rsid w:val="00843782"/>
    <w:rsid w:val="008440BC"/>
    <w:rsid w:val="00845C39"/>
    <w:rsid w:val="00846322"/>
    <w:rsid w:val="00847E4A"/>
    <w:rsid w:val="0085091F"/>
    <w:rsid w:val="00860C58"/>
    <w:rsid w:val="00861593"/>
    <w:rsid w:val="00870C35"/>
    <w:rsid w:val="00873F18"/>
    <w:rsid w:val="00887791"/>
    <w:rsid w:val="00892031"/>
    <w:rsid w:val="00896C0D"/>
    <w:rsid w:val="008A00EE"/>
    <w:rsid w:val="008A2A5A"/>
    <w:rsid w:val="008C436F"/>
    <w:rsid w:val="008D40CF"/>
    <w:rsid w:val="008D6763"/>
    <w:rsid w:val="008E0945"/>
    <w:rsid w:val="008E6A36"/>
    <w:rsid w:val="008F7544"/>
    <w:rsid w:val="0090218B"/>
    <w:rsid w:val="00914C69"/>
    <w:rsid w:val="00917FE6"/>
    <w:rsid w:val="00923F1F"/>
    <w:rsid w:val="00924298"/>
    <w:rsid w:val="00931DA4"/>
    <w:rsid w:val="00937E8F"/>
    <w:rsid w:val="0094149B"/>
    <w:rsid w:val="009415E9"/>
    <w:rsid w:val="00950546"/>
    <w:rsid w:val="00955C33"/>
    <w:rsid w:val="00960BBC"/>
    <w:rsid w:val="009644C1"/>
    <w:rsid w:val="00973DA2"/>
    <w:rsid w:val="00974019"/>
    <w:rsid w:val="00975E25"/>
    <w:rsid w:val="00976380"/>
    <w:rsid w:val="00977159"/>
    <w:rsid w:val="00984983"/>
    <w:rsid w:val="00984BA9"/>
    <w:rsid w:val="009971FF"/>
    <w:rsid w:val="009A48EF"/>
    <w:rsid w:val="009A6724"/>
    <w:rsid w:val="009A6A7A"/>
    <w:rsid w:val="009C024C"/>
    <w:rsid w:val="009C36AB"/>
    <w:rsid w:val="009C5AE0"/>
    <w:rsid w:val="009E3E95"/>
    <w:rsid w:val="009E5EEC"/>
    <w:rsid w:val="009E695D"/>
    <w:rsid w:val="00A21B30"/>
    <w:rsid w:val="00A27C47"/>
    <w:rsid w:val="00A479AA"/>
    <w:rsid w:val="00A535D8"/>
    <w:rsid w:val="00A73427"/>
    <w:rsid w:val="00A771FE"/>
    <w:rsid w:val="00A81DCB"/>
    <w:rsid w:val="00A82B36"/>
    <w:rsid w:val="00A876BA"/>
    <w:rsid w:val="00A91FCC"/>
    <w:rsid w:val="00A96644"/>
    <w:rsid w:val="00AA71C6"/>
    <w:rsid w:val="00AB52B8"/>
    <w:rsid w:val="00AC081F"/>
    <w:rsid w:val="00AC1DEE"/>
    <w:rsid w:val="00AD6CC6"/>
    <w:rsid w:val="00AE5798"/>
    <w:rsid w:val="00AE737F"/>
    <w:rsid w:val="00AF030C"/>
    <w:rsid w:val="00AF3FC5"/>
    <w:rsid w:val="00AF6DD8"/>
    <w:rsid w:val="00B008BC"/>
    <w:rsid w:val="00B03EBD"/>
    <w:rsid w:val="00B0420E"/>
    <w:rsid w:val="00B26B3D"/>
    <w:rsid w:val="00B46EF2"/>
    <w:rsid w:val="00B533D6"/>
    <w:rsid w:val="00B639AA"/>
    <w:rsid w:val="00B65A1F"/>
    <w:rsid w:val="00B67AEE"/>
    <w:rsid w:val="00B71C77"/>
    <w:rsid w:val="00B71E54"/>
    <w:rsid w:val="00BA06C5"/>
    <w:rsid w:val="00BA44F9"/>
    <w:rsid w:val="00BB08EF"/>
    <w:rsid w:val="00BB40A6"/>
    <w:rsid w:val="00BB43A8"/>
    <w:rsid w:val="00BC53AD"/>
    <w:rsid w:val="00BD1113"/>
    <w:rsid w:val="00BE224F"/>
    <w:rsid w:val="00BE6628"/>
    <w:rsid w:val="00BF2D08"/>
    <w:rsid w:val="00C07184"/>
    <w:rsid w:val="00C1143B"/>
    <w:rsid w:val="00C12FB7"/>
    <w:rsid w:val="00C13F91"/>
    <w:rsid w:val="00C2675C"/>
    <w:rsid w:val="00C31DA4"/>
    <w:rsid w:val="00C32759"/>
    <w:rsid w:val="00C427E4"/>
    <w:rsid w:val="00C46846"/>
    <w:rsid w:val="00C57E29"/>
    <w:rsid w:val="00C666AB"/>
    <w:rsid w:val="00C70594"/>
    <w:rsid w:val="00C74B2C"/>
    <w:rsid w:val="00C774EE"/>
    <w:rsid w:val="00C82419"/>
    <w:rsid w:val="00C83150"/>
    <w:rsid w:val="00C85E54"/>
    <w:rsid w:val="00C8651B"/>
    <w:rsid w:val="00C917FA"/>
    <w:rsid w:val="00C91AAF"/>
    <w:rsid w:val="00C925CE"/>
    <w:rsid w:val="00C92C84"/>
    <w:rsid w:val="00CA1733"/>
    <w:rsid w:val="00CA3FD9"/>
    <w:rsid w:val="00CA7726"/>
    <w:rsid w:val="00CB0355"/>
    <w:rsid w:val="00CB0BAA"/>
    <w:rsid w:val="00CC3875"/>
    <w:rsid w:val="00CD40DE"/>
    <w:rsid w:val="00CD454B"/>
    <w:rsid w:val="00CD7625"/>
    <w:rsid w:val="00CE2815"/>
    <w:rsid w:val="00CF05E7"/>
    <w:rsid w:val="00CF3FC6"/>
    <w:rsid w:val="00CF5ADD"/>
    <w:rsid w:val="00CF775C"/>
    <w:rsid w:val="00D01C19"/>
    <w:rsid w:val="00D03384"/>
    <w:rsid w:val="00D0407A"/>
    <w:rsid w:val="00D12C81"/>
    <w:rsid w:val="00D13FE2"/>
    <w:rsid w:val="00D17239"/>
    <w:rsid w:val="00D17BD0"/>
    <w:rsid w:val="00D23A98"/>
    <w:rsid w:val="00D3129B"/>
    <w:rsid w:val="00D40F8F"/>
    <w:rsid w:val="00D4289B"/>
    <w:rsid w:val="00D442A5"/>
    <w:rsid w:val="00D4744B"/>
    <w:rsid w:val="00D577C8"/>
    <w:rsid w:val="00D63D14"/>
    <w:rsid w:val="00D64BC5"/>
    <w:rsid w:val="00D67640"/>
    <w:rsid w:val="00D75139"/>
    <w:rsid w:val="00D802B1"/>
    <w:rsid w:val="00D91C00"/>
    <w:rsid w:val="00D9669F"/>
    <w:rsid w:val="00DA0944"/>
    <w:rsid w:val="00DB2697"/>
    <w:rsid w:val="00DB347C"/>
    <w:rsid w:val="00DB63A0"/>
    <w:rsid w:val="00DC20B6"/>
    <w:rsid w:val="00DC445A"/>
    <w:rsid w:val="00DD295B"/>
    <w:rsid w:val="00DE2DF0"/>
    <w:rsid w:val="00DF2C97"/>
    <w:rsid w:val="00DF64FC"/>
    <w:rsid w:val="00E031D4"/>
    <w:rsid w:val="00E0683C"/>
    <w:rsid w:val="00E129A9"/>
    <w:rsid w:val="00E17D82"/>
    <w:rsid w:val="00E23208"/>
    <w:rsid w:val="00E24C59"/>
    <w:rsid w:val="00E26886"/>
    <w:rsid w:val="00E26CCC"/>
    <w:rsid w:val="00E30683"/>
    <w:rsid w:val="00E31CB4"/>
    <w:rsid w:val="00E31D4F"/>
    <w:rsid w:val="00E33778"/>
    <w:rsid w:val="00E36BDE"/>
    <w:rsid w:val="00E43850"/>
    <w:rsid w:val="00E53C91"/>
    <w:rsid w:val="00E56448"/>
    <w:rsid w:val="00E624BC"/>
    <w:rsid w:val="00E737C6"/>
    <w:rsid w:val="00E8728A"/>
    <w:rsid w:val="00E90AB5"/>
    <w:rsid w:val="00E961AF"/>
    <w:rsid w:val="00EA7F57"/>
    <w:rsid w:val="00EB2979"/>
    <w:rsid w:val="00EB4356"/>
    <w:rsid w:val="00EC2D4E"/>
    <w:rsid w:val="00EC7A9C"/>
    <w:rsid w:val="00EC7E2F"/>
    <w:rsid w:val="00ED1DC3"/>
    <w:rsid w:val="00ED5E94"/>
    <w:rsid w:val="00EE0116"/>
    <w:rsid w:val="00F02FDE"/>
    <w:rsid w:val="00F0771D"/>
    <w:rsid w:val="00F20E1A"/>
    <w:rsid w:val="00F22DF6"/>
    <w:rsid w:val="00F22E4B"/>
    <w:rsid w:val="00F26EAC"/>
    <w:rsid w:val="00F30494"/>
    <w:rsid w:val="00F32BAA"/>
    <w:rsid w:val="00F3387D"/>
    <w:rsid w:val="00F33DC1"/>
    <w:rsid w:val="00F34324"/>
    <w:rsid w:val="00F46DFA"/>
    <w:rsid w:val="00F535CA"/>
    <w:rsid w:val="00F53754"/>
    <w:rsid w:val="00F563F5"/>
    <w:rsid w:val="00F573A1"/>
    <w:rsid w:val="00F70A07"/>
    <w:rsid w:val="00F73D15"/>
    <w:rsid w:val="00F77E58"/>
    <w:rsid w:val="00F90B8C"/>
    <w:rsid w:val="00F92CCC"/>
    <w:rsid w:val="00FA1C7F"/>
    <w:rsid w:val="00FB510B"/>
    <w:rsid w:val="00FB707D"/>
    <w:rsid w:val="00FC39B0"/>
    <w:rsid w:val="00FC40F5"/>
    <w:rsid w:val="00FC7D64"/>
    <w:rsid w:val="00FE647C"/>
    <w:rsid w:val="00FF0F7F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573F5A"/>
  <w14:defaultImageDpi w14:val="330"/>
  <w15:docId w15:val="{DE01E3E5-4B3C-481F-AA95-D033E448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public-profile-url">
    <w:name w:val="public-profile-url"/>
    <w:basedOn w:val="DefaultParagraphFont"/>
    <w:rsid w:val="00A876BA"/>
  </w:style>
  <w:style w:type="character" w:customStyle="1" w:styleId="UnresolvedMention">
    <w:name w:val="Unresolved Mention"/>
    <w:basedOn w:val="DefaultParagraphFont"/>
    <w:uiPriority w:val="99"/>
    <w:rsid w:val="000D5D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hnykinp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dpulido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aLeduc\OneDrive%20-%20Alliance%20Carriere%20Travail\Bureau\CV%20et%20lettres%20de%20presentation\FRAN&#199;AIS\Mod&#232;le%20CV%20Fran&#231;ais\Chronologique\Mod&#232;le%205%20Chron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FFCAC3A898043A13FF3FFD99C568B" ma:contentTypeVersion="13" ma:contentTypeDescription="Crée un document." ma:contentTypeScope="" ma:versionID="275835feae62728fd03f537a7c6647e0">
  <xsd:schema xmlns:xsd="http://www.w3.org/2001/XMLSchema" xmlns:xs="http://www.w3.org/2001/XMLSchema" xmlns:p="http://schemas.microsoft.com/office/2006/metadata/properties" xmlns:ns2="405f35f5-c8d8-4707-87bf-cfe8e0239c80" xmlns:ns3="9576857e-5781-49e6-82cf-c5be78aa8249" targetNamespace="http://schemas.microsoft.com/office/2006/metadata/properties" ma:root="true" ma:fieldsID="18df5beeada22eadde6a5a951e0f02d0" ns2:_="" ns3:_="">
    <xsd:import namespace="405f35f5-c8d8-4707-87bf-cfe8e0239c80"/>
    <xsd:import namespace="9576857e-5781-49e6-82cf-c5be78aa82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f35f5-c8d8-4707-87bf-cfe8e023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6857e-5781-49e6-82cf-c5be78aa82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4EF35-7BB3-478C-8276-B6BA7DE11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1EE3C2-910D-4DBC-B73C-A44687888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f35f5-c8d8-4707-87bf-cfe8e0239c80"/>
    <ds:schemaRef ds:uri="9576857e-5781-49e6-82cf-c5be78aa82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65999-32FC-4C25-955F-31C0EDE43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74E36-D3DA-4CB6-8FAE-2A00EF71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5 Chrono.dotx</Template>
  <TotalTime>73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Time Inc.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Leduc</dc:creator>
  <cp:keywords/>
  <dc:description/>
  <cp:lastModifiedBy>pavel</cp:lastModifiedBy>
  <cp:revision>6</cp:revision>
  <cp:lastPrinted>2017-05-10T23:53:00Z</cp:lastPrinted>
  <dcterms:created xsi:type="dcterms:W3CDTF">2022-07-02T12:56:00Z</dcterms:created>
  <dcterms:modified xsi:type="dcterms:W3CDTF">2022-07-02T14:09:00Z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0x010100D9FFFCAC3A898043A13FF3FFD99C568B</vt:lpwstr>
  </property>
</Properties>
</file>